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szCs w:val="24"/>
        </w:rPr>
        <w:id w:val="36086678"/>
        <w:docPartObj>
          <w:docPartGallery w:val="Cover Pages"/>
          <w:docPartUnique/>
        </w:docPartObj>
      </w:sdtPr>
      <w:sdtContent>
        <w:p w14:paraId="591A31D4" w14:textId="77777777" w:rsidR="004E7AAA" w:rsidRPr="004E7AAA" w:rsidRDefault="004E7AAA">
          <w:pPr>
            <w:rPr>
              <w:rFonts w:cs="Arial"/>
              <w:szCs w:val="24"/>
            </w:rPr>
          </w:pPr>
          <w:r w:rsidRPr="000F1349">
            <w:rPr>
              <w:rFonts w:cs="Arial"/>
              <w:noProof/>
              <w:color w:val="FF7C80"/>
              <w:szCs w:val="24"/>
            </w:rPr>
            <mc:AlternateContent>
              <mc:Choice Requires="wpg">
                <w:drawing>
                  <wp:anchor distT="0" distB="0" distL="114300" distR="114300" simplePos="0" relativeHeight="251659264" behindDoc="0" locked="0" layoutInCell="1" allowOverlap="1" wp14:anchorId="101C2BCC" wp14:editId="23C8E736">
                    <wp:simplePos x="0" y="0"/>
                    <wp:positionH relativeFrom="page">
                      <wp:posOffset>4536440</wp:posOffset>
                    </wp:positionH>
                    <wp:positionV relativeFrom="page">
                      <wp:posOffset>0</wp:posOffset>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FF505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7C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0-09T00:00:00Z">
                                      <w:dateFormat w:val="yyyy"/>
                                      <w:lid w:val="fr-FR"/>
                                      <w:storeMappedDataAs w:val="dateTime"/>
                                      <w:calendar w:val="gregorian"/>
                                    </w:date>
                                  </w:sdtPr>
                                  <w:sdtContent>
                                    <w:p w14:paraId="0898556A" w14:textId="232682AF" w:rsidR="00CE434B" w:rsidRDefault="00CE434B">
                                      <w:pPr>
                                        <w:pStyle w:val="Sansinterligne"/>
                                        <w:rPr>
                                          <w:color w:val="FFFFFF" w:themeColor="background1"/>
                                          <w:sz w:val="96"/>
                                          <w:szCs w:val="96"/>
                                        </w:rPr>
                                      </w:pPr>
                                      <w:r>
                                        <w:rPr>
                                          <w:color w:val="FFFFFF" w:themeColor="background1"/>
                                          <w:sz w:val="96"/>
                                          <w:szCs w:val="96"/>
                                          <w:lang w:val="fr-FR"/>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658D8D6" w14:textId="77777777" w:rsidR="00CE434B" w:rsidRDefault="00CE434B">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2983666E" w14:textId="77777777" w:rsidR="00CE434B" w:rsidRDefault="00CE434B">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9T00:00:00Z">
                                      <w:dateFormat w:val="dd/MM/yyyy"/>
                                      <w:lid w:val="fr-FR"/>
                                      <w:storeMappedDataAs w:val="dateTime"/>
                                      <w:calendar w:val="gregorian"/>
                                    </w:date>
                                  </w:sdtPr>
                                  <w:sdtContent>
                                    <w:p w14:paraId="30FD57E3" w14:textId="481D86C9" w:rsidR="00CE434B" w:rsidRDefault="00CE434B">
                                      <w:pPr>
                                        <w:pStyle w:val="Sansinterligne"/>
                                        <w:spacing w:line="360" w:lineRule="auto"/>
                                        <w:rPr>
                                          <w:color w:val="FFFFFF" w:themeColor="background1"/>
                                        </w:rPr>
                                      </w:pPr>
                                      <w:r>
                                        <w:rPr>
                                          <w:color w:val="FFFFFF" w:themeColor="background1"/>
                                          <w:lang w:val="fr-FR"/>
                                        </w:rPr>
                                        <w:t>09/10/2020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1C2BCC"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" fillcolor="#ff505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" fillcolor="#ff7c8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0-09T00:00:00Z">
                                <w:dateFormat w:val="yyyy"/>
                                <w:lid w:val="fr-FR"/>
                                <w:storeMappedDataAs w:val="dateTime"/>
                                <w:calendar w:val="gregorian"/>
                              </w:date>
                            </w:sdtPr>
                            <w:sdtContent>
                              <w:p w14:paraId="0898556A" w14:textId="232682AF" w:rsidR="00CE434B" w:rsidRDefault="00CE434B">
                                <w:pPr>
                                  <w:pStyle w:val="Sansinterligne"/>
                                  <w:rPr>
                                    <w:color w:val="FFFFFF" w:themeColor="background1"/>
                                    <w:sz w:val="96"/>
                                    <w:szCs w:val="96"/>
                                  </w:rPr>
                                </w:pPr>
                                <w:r>
                                  <w:rPr>
                                    <w:color w:val="FFFFFF" w:themeColor="background1"/>
                                    <w:sz w:val="96"/>
                                    <w:szCs w:val="96"/>
                                    <w:lang w:val="fr-FR"/>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658D8D6" w14:textId="77777777" w:rsidR="00CE434B" w:rsidRDefault="00CE434B">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2983666E" w14:textId="77777777" w:rsidR="00CE434B" w:rsidRDefault="00CE434B">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9T00:00:00Z">
                                <w:dateFormat w:val="dd/MM/yyyy"/>
                                <w:lid w:val="fr-FR"/>
                                <w:storeMappedDataAs w:val="dateTime"/>
                                <w:calendar w:val="gregorian"/>
                              </w:date>
                            </w:sdtPr>
                            <w:sdtContent>
                              <w:p w14:paraId="30FD57E3" w14:textId="481D86C9" w:rsidR="00CE434B" w:rsidRDefault="00CE434B">
                                <w:pPr>
                                  <w:pStyle w:val="Sansinterligne"/>
                                  <w:spacing w:line="360" w:lineRule="auto"/>
                                  <w:rPr>
                                    <w:color w:val="FFFFFF" w:themeColor="background1"/>
                                  </w:rPr>
                                </w:pPr>
                                <w:r>
                                  <w:rPr>
                                    <w:color w:val="FFFFFF" w:themeColor="background1"/>
                                    <w:lang w:val="fr-FR"/>
                                  </w:rPr>
                                  <w:t>09/10/2020</w:t>
                                </w:r>
                              </w:p>
                            </w:sdtContent>
                          </w:sdt>
                        </w:txbxContent>
                      </v:textbox>
                    </v:rect>
                    <w10:wrap anchorx="page" anchory="page"/>
                  </v:group>
                </w:pict>
              </mc:Fallback>
            </mc:AlternateContent>
          </w:r>
          <w:r w:rsidRPr="004E7AAA">
            <w:rPr>
              <w:rFonts w:cs="Arial"/>
              <w:noProof/>
              <w:szCs w:val="24"/>
            </w:rPr>
            <mc:AlternateContent>
              <mc:Choice Requires="wps">
                <w:drawing>
                  <wp:anchor distT="0" distB="0" distL="114300" distR="114300" simplePos="0" relativeHeight="251661312" behindDoc="0" locked="0" layoutInCell="0" allowOverlap="1" wp14:anchorId="6D5ABBA3" wp14:editId="4CDD3E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8AD7D37" w14:textId="51F6F20D" w:rsidR="00CE434B" w:rsidRDefault="00CE434B">
                                    <w:pPr>
                                      <w:pStyle w:val="Sansinterligne"/>
                                      <w:jc w:val="right"/>
                                      <w:rPr>
                                        <w:color w:val="FFFFFF" w:themeColor="background1"/>
                                        <w:sz w:val="72"/>
                                        <w:szCs w:val="72"/>
                                      </w:rPr>
                                    </w:pPr>
                                    <w:r>
                                      <w:rPr>
                                        <w:color w:val="FFFFFF" w:themeColor="background1"/>
                                        <w:sz w:val="72"/>
                                        <w:szCs w:val="72"/>
                                      </w:rPr>
                                      <w:t>M159 – LDAP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D5ABBA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8AD7D37" w14:textId="51F6F20D" w:rsidR="00CE434B" w:rsidRDefault="00CE434B">
                              <w:pPr>
                                <w:pStyle w:val="Sansinterligne"/>
                                <w:jc w:val="right"/>
                                <w:rPr>
                                  <w:color w:val="FFFFFF" w:themeColor="background1"/>
                                  <w:sz w:val="72"/>
                                  <w:szCs w:val="72"/>
                                </w:rPr>
                              </w:pPr>
                              <w:r>
                                <w:rPr>
                                  <w:color w:val="FFFFFF" w:themeColor="background1"/>
                                  <w:sz w:val="72"/>
                                  <w:szCs w:val="72"/>
                                </w:rPr>
                                <w:t>M159 – LDAP</w:t>
                              </w:r>
                            </w:p>
                          </w:sdtContent>
                        </w:sdt>
                      </w:txbxContent>
                    </v:textbox>
                    <w10:wrap anchorx="page" anchory="page"/>
                  </v:rect>
                </w:pict>
              </mc:Fallback>
            </mc:AlternateContent>
          </w:r>
        </w:p>
        <w:p w14:paraId="5CF6694E" w14:textId="3B31686F" w:rsidR="004E7AAA" w:rsidRPr="004E7AAA" w:rsidRDefault="00030DBE">
          <w:pPr>
            <w:rPr>
              <w:rFonts w:cs="Arial"/>
              <w:szCs w:val="24"/>
            </w:rPr>
          </w:pPr>
          <w:r>
            <w:rPr>
              <w:rFonts w:cs="Arial"/>
              <w:noProof/>
              <w:szCs w:val="24"/>
            </w:rPr>
            <w:drawing>
              <wp:anchor distT="0" distB="0" distL="114300" distR="114300" simplePos="0" relativeHeight="251662336" behindDoc="0" locked="0" layoutInCell="1" allowOverlap="1" wp14:anchorId="71803746" wp14:editId="1A495242">
                <wp:simplePos x="0" y="0"/>
                <wp:positionH relativeFrom="column">
                  <wp:posOffset>289072</wp:posOffset>
                </wp:positionH>
                <wp:positionV relativeFrom="paragraph">
                  <wp:posOffset>2371725</wp:posOffset>
                </wp:positionV>
                <wp:extent cx="5592278" cy="2000062"/>
                <wp:effectExtent l="0" t="0" r="0" b="635"/>
                <wp:wrapNone/>
                <wp:docPr id="1" name="Image 1" descr="Une image contenant table, portable, ordinateu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 portable, ordinateur, assis&#10;&#10;Description générée automatiquement"/>
                        <pic:cNvPicPr/>
                      </pic:nvPicPr>
                      <pic:blipFill>
                        <a:blip r:embed="rId9">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592278" cy="2000062"/>
                        </a:xfrm>
                        <a:prstGeom prst="rect">
                          <a:avLst/>
                        </a:prstGeom>
                      </pic:spPr>
                    </pic:pic>
                  </a:graphicData>
                </a:graphic>
                <wp14:sizeRelH relativeFrom="page">
                  <wp14:pctWidth>0</wp14:pctWidth>
                </wp14:sizeRelH>
                <wp14:sizeRelV relativeFrom="page">
                  <wp14:pctHeight>0</wp14:pctHeight>
                </wp14:sizeRelV>
              </wp:anchor>
            </w:drawing>
          </w:r>
          <w:r w:rsidR="004E7AAA" w:rsidRPr="004E7AAA">
            <w:rPr>
              <w:rFonts w:cs="Arial"/>
              <w:szCs w:val="24"/>
            </w:rPr>
            <w:br w:type="page"/>
          </w:r>
        </w:p>
      </w:sdtContent>
    </w:sdt>
    <w:p w14:paraId="3A6DBED1" w14:textId="500D7355" w:rsidR="004E7AAA" w:rsidRPr="004E7AAA" w:rsidRDefault="004E7AAA" w:rsidP="000F1349">
      <w:pPr>
        <w:pStyle w:val="Lgende"/>
      </w:pPr>
    </w:p>
    <w:p w14:paraId="1F3E29D3" w14:textId="77777777" w:rsidR="004E7AAA" w:rsidRPr="004E7AAA" w:rsidRDefault="004E7AAA">
      <w:pPr>
        <w:rPr>
          <w:rFonts w:cs="Arial"/>
          <w:szCs w:val="24"/>
        </w:rPr>
      </w:pPr>
    </w:p>
    <w:p w14:paraId="2ED74B96" w14:textId="77777777" w:rsidR="004E7AAA" w:rsidRPr="004E7AAA" w:rsidRDefault="004E7AAA">
      <w:pPr>
        <w:rPr>
          <w:rFonts w:cs="Arial"/>
          <w:szCs w:val="24"/>
        </w:rPr>
      </w:pPr>
      <w:r w:rsidRPr="004E7AAA">
        <w:rPr>
          <w:rFonts w:cs="Arial"/>
          <w:szCs w:val="24"/>
        </w:rPr>
        <w:br w:type="page"/>
      </w:r>
    </w:p>
    <w:sdt>
      <w:sdtPr>
        <w:rPr>
          <w:rFonts w:ascii="Arial" w:eastAsiaTheme="minorHAnsi" w:hAnsi="Arial" w:cstheme="minorBidi"/>
          <w:color w:val="auto"/>
          <w:sz w:val="24"/>
          <w:szCs w:val="22"/>
          <w:lang w:val="fr-FR" w:eastAsia="en-US"/>
        </w:rPr>
        <w:id w:val="-1701698476"/>
        <w:docPartObj>
          <w:docPartGallery w:val="Table of Contents"/>
          <w:docPartUnique/>
        </w:docPartObj>
      </w:sdtPr>
      <w:sdtEndPr>
        <w:rPr>
          <w:b/>
          <w:bCs/>
        </w:rPr>
      </w:sdtEndPr>
      <w:sdtContent>
        <w:p w14:paraId="147B7B5B" w14:textId="77777777" w:rsidR="00F61680" w:rsidRPr="001C4C00" w:rsidRDefault="00F61680">
          <w:pPr>
            <w:pStyle w:val="En-ttedetabledesmatires"/>
            <w:rPr>
              <w:rFonts w:ascii="Arial" w:hAnsi="Arial" w:cs="Arial"/>
              <w:b/>
              <w:color w:val="auto"/>
              <w:sz w:val="48"/>
              <w:szCs w:val="48"/>
            </w:rPr>
          </w:pPr>
          <w:r w:rsidRPr="001C4C00">
            <w:rPr>
              <w:rFonts w:ascii="Arial" w:hAnsi="Arial" w:cs="Arial"/>
              <w:b/>
              <w:color w:val="auto"/>
              <w:sz w:val="48"/>
              <w:szCs w:val="48"/>
              <w:lang w:val="fr-FR"/>
            </w:rPr>
            <w:t>Table des matières</w:t>
          </w:r>
        </w:p>
        <w:p w14:paraId="60381EEF" w14:textId="77777777" w:rsidR="001C4C00" w:rsidRDefault="00F61680">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26781129" w:history="1">
            <w:r w:rsidR="001C4C00" w:rsidRPr="00A943A0">
              <w:rPr>
                <w:rStyle w:val="Lienhypertexte"/>
                <w:noProof/>
              </w:rPr>
              <w:t>1.</w:t>
            </w:r>
            <w:r w:rsidR="001C4C00">
              <w:rPr>
                <w:rFonts w:asciiTheme="minorHAnsi" w:eastAsiaTheme="minorEastAsia" w:hAnsiTheme="minorHAnsi"/>
                <w:noProof/>
                <w:sz w:val="22"/>
                <w:lang w:eastAsia="fr-CH"/>
              </w:rPr>
              <w:tab/>
            </w:r>
            <w:r w:rsidR="001C4C00" w:rsidRPr="00A943A0">
              <w:rPr>
                <w:rStyle w:val="Lienhypertexte"/>
                <w:noProof/>
              </w:rPr>
              <w:t>Introduction</w:t>
            </w:r>
            <w:r w:rsidR="001C4C00">
              <w:rPr>
                <w:noProof/>
                <w:webHidden/>
              </w:rPr>
              <w:tab/>
            </w:r>
            <w:r w:rsidR="001C4C00">
              <w:rPr>
                <w:noProof/>
                <w:webHidden/>
              </w:rPr>
              <w:fldChar w:fldCharType="begin"/>
            </w:r>
            <w:r w:rsidR="001C4C00">
              <w:rPr>
                <w:noProof/>
                <w:webHidden/>
              </w:rPr>
              <w:instrText xml:space="preserve"> PAGEREF _Toc26781129 \h </w:instrText>
            </w:r>
            <w:r w:rsidR="001C4C00">
              <w:rPr>
                <w:noProof/>
                <w:webHidden/>
              </w:rPr>
            </w:r>
            <w:r w:rsidR="001C4C00">
              <w:rPr>
                <w:noProof/>
                <w:webHidden/>
              </w:rPr>
              <w:fldChar w:fldCharType="separate"/>
            </w:r>
            <w:r w:rsidR="001C4C00">
              <w:rPr>
                <w:noProof/>
                <w:webHidden/>
              </w:rPr>
              <w:t>1</w:t>
            </w:r>
            <w:r w:rsidR="001C4C00">
              <w:rPr>
                <w:noProof/>
                <w:webHidden/>
              </w:rPr>
              <w:fldChar w:fldCharType="end"/>
            </w:r>
          </w:hyperlink>
        </w:p>
        <w:p w14:paraId="64079E99"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0" w:history="1">
            <w:r w:rsidR="001C4C00" w:rsidRPr="00A943A0">
              <w:rPr>
                <w:rStyle w:val="Lienhypertexte"/>
                <w:noProof/>
              </w:rPr>
              <w:t>2.</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_Toc26781130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135C4361" w14:textId="77777777" w:rsidR="001C4C00" w:rsidRDefault="00B7249D">
          <w:pPr>
            <w:pStyle w:val="TM2"/>
            <w:tabs>
              <w:tab w:val="left" w:pos="880"/>
              <w:tab w:val="right" w:leader="dot" w:pos="9062"/>
            </w:tabs>
            <w:rPr>
              <w:rFonts w:asciiTheme="minorHAnsi" w:eastAsiaTheme="minorEastAsia" w:hAnsiTheme="minorHAnsi"/>
              <w:noProof/>
              <w:sz w:val="22"/>
              <w:lang w:eastAsia="fr-CH"/>
            </w:rPr>
          </w:pPr>
          <w:hyperlink w:anchor="_Toc26781131" w:history="1">
            <w:r w:rsidR="001C4C00" w:rsidRPr="00A943A0">
              <w:rPr>
                <w:rStyle w:val="Lienhypertexte"/>
                <w:noProof/>
              </w:rPr>
              <w:t>2.1</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_Toc26781131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55919403" w14:textId="77777777" w:rsidR="001C4C00" w:rsidRDefault="00B7249D">
          <w:pPr>
            <w:pStyle w:val="TM2"/>
            <w:tabs>
              <w:tab w:val="left" w:pos="880"/>
              <w:tab w:val="right" w:leader="dot" w:pos="9062"/>
            </w:tabs>
            <w:rPr>
              <w:rFonts w:asciiTheme="minorHAnsi" w:eastAsiaTheme="minorEastAsia" w:hAnsiTheme="minorHAnsi"/>
              <w:noProof/>
              <w:sz w:val="22"/>
              <w:lang w:eastAsia="fr-CH"/>
            </w:rPr>
          </w:pPr>
          <w:hyperlink w:anchor="_Toc26781132" w:history="1">
            <w:r w:rsidR="001C4C00" w:rsidRPr="00A943A0">
              <w:rPr>
                <w:rStyle w:val="Lienhypertexte"/>
                <w:noProof/>
              </w:rPr>
              <w:t>2.2</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_Toc26781132 \h </w:instrText>
            </w:r>
            <w:r w:rsidR="001C4C00">
              <w:rPr>
                <w:noProof/>
                <w:webHidden/>
              </w:rPr>
            </w:r>
            <w:r w:rsidR="001C4C00">
              <w:rPr>
                <w:noProof/>
                <w:webHidden/>
              </w:rPr>
              <w:fldChar w:fldCharType="separate"/>
            </w:r>
            <w:r w:rsidR="001C4C00">
              <w:rPr>
                <w:noProof/>
                <w:webHidden/>
              </w:rPr>
              <w:t>2</w:t>
            </w:r>
            <w:r w:rsidR="001C4C00">
              <w:rPr>
                <w:noProof/>
                <w:webHidden/>
              </w:rPr>
              <w:fldChar w:fldCharType="end"/>
            </w:r>
          </w:hyperlink>
        </w:p>
        <w:p w14:paraId="4CE824A2"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3" w:history="1">
            <w:r w:rsidR="001C4C00" w:rsidRPr="00A943A0">
              <w:rPr>
                <w:rStyle w:val="Lienhypertexte"/>
                <w:noProof/>
              </w:rPr>
              <w:t>3.</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_Toc26781133 \h </w:instrText>
            </w:r>
            <w:r w:rsidR="001C4C00">
              <w:rPr>
                <w:noProof/>
                <w:webHidden/>
              </w:rPr>
            </w:r>
            <w:r w:rsidR="001C4C00">
              <w:rPr>
                <w:noProof/>
                <w:webHidden/>
              </w:rPr>
              <w:fldChar w:fldCharType="separate"/>
            </w:r>
            <w:r w:rsidR="001C4C00">
              <w:rPr>
                <w:noProof/>
                <w:webHidden/>
              </w:rPr>
              <w:t>3</w:t>
            </w:r>
            <w:r w:rsidR="001C4C00">
              <w:rPr>
                <w:noProof/>
                <w:webHidden/>
              </w:rPr>
              <w:fldChar w:fldCharType="end"/>
            </w:r>
          </w:hyperlink>
        </w:p>
        <w:p w14:paraId="00D24A20" w14:textId="77777777" w:rsidR="001C4C00" w:rsidRDefault="00B7249D">
          <w:pPr>
            <w:pStyle w:val="TM2"/>
            <w:tabs>
              <w:tab w:val="left" w:pos="880"/>
              <w:tab w:val="right" w:leader="dot" w:pos="9062"/>
            </w:tabs>
            <w:rPr>
              <w:rFonts w:asciiTheme="minorHAnsi" w:eastAsiaTheme="minorEastAsia" w:hAnsiTheme="minorHAnsi"/>
              <w:noProof/>
              <w:sz w:val="22"/>
              <w:lang w:eastAsia="fr-CH"/>
            </w:rPr>
          </w:pPr>
          <w:hyperlink w:anchor="_Toc26781134" w:history="1">
            <w:r w:rsidR="001C4C00" w:rsidRPr="00A943A0">
              <w:rPr>
                <w:rStyle w:val="Lienhypertexte"/>
                <w:noProof/>
              </w:rPr>
              <w:t>3.1</w:t>
            </w:r>
            <w:r w:rsidR="001C4C00">
              <w:rPr>
                <w:rFonts w:asciiTheme="minorHAnsi" w:eastAsiaTheme="minorEastAsia" w:hAnsiTheme="minorHAnsi"/>
                <w:noProof/>
                <w:sz w:val="22"/>
                <w:lang w:eastAsia="fr-CH"/>
              </w:rPr>
              <w:tab/>
            </w:r>
            <w:r w:rsidR="001C4C00" w:rsidRPr="00A943A0">
              <w:rPr>
                <w:rStyle w:val="Lienhypertexte"/>
                <w:noProof/>
              </w:rPr>
              <w:t>Sous chapitre</w:t>
            </w:r>
            <w:r w:rsidR="001C4C00">
              <w:rPr>
                <w:noProof/>
                <w:webHidden/>
              </w:rPr>
              <w:tab/>
            </w:r>
            <w:r w:rsidR="001C4C00">
              <w:rPr>
                <w:noProof/>
                <w:webHidden/>
              </w:rPr>
              <w:fldChar w:fldCharType="begin"/>
            </w:r>
            <w:r w:rsidR="001C4C00">
              <w:rPr>
                <w:noProof/>
                <w:webHidden/>
              </w:rPr>
              <w:instrText xml:space="preserve"> PAGEREF _Toc26781134 \h </w:instrText>
            </w:r>
            <w:r w:rsidR="001C4C00">
              <w:rPr>
                <w:noProof/>
                <w:webHidden/>
              </w:rPr>
            </w:r>
            <w:r w:rsidR="001C4C00">
              <w:rPr>
                <w:noProof/>
                <w:webHidden/>
              </w:rPr>
              <w:fldChar w:fldCharType="separate"/>
            </w:r>
            <w:r w:rsidR="001C4C00">
              <w:rPr>
                <w:noProof/>
                <w:webHidden/>
              </w:rPr>
              <w:t>3</w:t>
            </w:r>
            <w:r w:rsidR="001C4C00">
              <w:rPr>
                <w:noProof/>
                <w:webHidden/>
              </w:rPr>
              <w:fldChar w:fldCharType="end"/>
            </w:r>
          </w:hyperlink>
        </w:p>
        <w:p w14:paraId="1E7256FD"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5" w:history="1">
            <w:r w:rsidR="001C4C00" w:rsidRPr="00A943A0">
              <w:rPr>
                <w:rStyle w:val="Lienhypertexte"/>
                <w:noProof/>
              </w:rPr>
              <w:t>4.</w:t>
            </w:r>
            <w:r w:rsidR="001C4C00">
              <w:rPr>
                <w:rFonts w:asciiTheme="minorHAnsi" w:eastAsiaTheme="minorEastAsia" w:hAnsiTheme="minorHAnsi"/>
                <w:noProof/>
                <w:sz w:val="22"/>
                <w:lang w:eastAsia="fr-CH"/>
              </w:rPr>
              <w:tab/>
            </w:r>
            <w:r w:rsidR="001C4C00" w:rsidRPr="00A943A0">
              <w:rPr>
                <w:rStyle w:val="Lienhypertexte"/>
                <w:noProof/>
              </w:rPr>
              <w:t>Chapitre</w:t>
            </w:r>
            <w:r w:rsidR="001C4C00">
              <w:rPr>
                <w:noProof/>
                <w:webHidden/>
              </w:rPr>
              <w:tab/>
            </w:r>
            <w:r w:rsidR="001C4C00">
              <w:rPr>
                <w:noProof/>
                <w:webHidden/>
              </w:rPr>
              <w:fldChar w:fldCharType="begin"/>
            </w:r>
            <w:r w:rsidR="001C4C00">
              <w:rPr>
                <w:noProof/>
                <w:webHidden/>
              </w:rPr>
              <w:instrText xml:space="preserve"> PAGEREF _Toc26781135 \h </w:instrText>
            </w:r>
            <w:r w:rsidR="001C4C00">
              <w:rPr>
                <w:noProof/>
                <w:webHidden/>
              </w:rPr>
            </w:r>
            <w:r w:rsidR="001C4C00">
              <w:rPr>
                <w:noProof/>
                <w:webHidden/>
              </w:rPr>
              <w:fldChar w:fldCharType="separate"/>
            </w:r>
            <w:r w:rsidR="001C4C00">
              <w:rPr>
                <w:noProof/>
                <w:webHidden/>
              </w:rPr>
              <w:t>4</w:t>
            </w:r>
            <w:r w:rsidR="001C4C00">
              <w:rPr>
                <w:noProof/>
                <w:webHidden/>
              </w:rPr>
              <w:fldChar w:fldCharType="end"/>
            </w:r>
          </w:hyperlink>
        </w:p>
        <w:p w14:paraId="237FE594" w14:textId="77777777" w:rsidR="001C4C00" w:rsidRDefault="00B7249D">
          <w:pPr>
            <w:pStyle w:val="TM2"/>
            <w:tabs>
              <w:tab w:val="left" w:pos="880"/>
              <w:tab w:val="right" w:leader="dot" w:pos="9062"/>
            </w:tabs>
            <w:rPr>
              <w:rFonts w:asciiTheme="minorHAnsi" w:eastAsiaTheme="minorEastAsia" w:hAnsiTheme="minorHAnsi"/>
              <w:noProof/>
              <w:sz w:val="22"/>
              <w:lang w:eastAsia="fr-CH"/>
            </w:rPr>
          </w:pPr>
          <w:hyperlink w:anchor="_Toc26781136" w:history="1">
            <w:r w:rsidR="001C4C00" w:rsidRPr="00A943A0">
              <w:rPr>
                <w:rStyle w:val="Lienhypertexte"/>
                <w:noProof/>
              </w:rPr>
              <w:t>4.1</w:t>
            </w:r>
            <w:r w:rsidR="001C4C00">
              <w:rPr>
                <w:rFonts w:asciiTheme="minorHAnsi" w:eastAsiaTheme="minorEastAsia" w:hAnsiTheme="minorHAnsi"/>
                <w:noProof/>
                <w:sz w:val="22"/>
                <w:lang w:eastAsia="fr-CH"/>
              </w:rPr>
              <w:tab/>
            </w:r>
            <w:r w:rsidR="001C4C00" w:rsidRPr="00A943A0">
              <w:rPr>
                <w:rStyle w:val="Lienhypertexte"/>
                <w:noProof/>
              </w:rPr>
              <w:t>Sous-chapitre</w:t>
            </w:r>
            <w:r w:rsidR="001C4C00">
              <w:rPr>
                <w:noProof/>
                <w:webHidden/>
              </w:rPr>
              <w:tab/>
            </w:r>
            <w:r w:rsidR="001C4C00">
              <w:rPr>
                <w:noProof/>
                <w:webHidden/>
              </w:rPr>
              <w:fldChar w:fldCharType="begin"/>
            </w:r>
            <w:r w:rsidR="001C4C00">
              <w:rPr>
                <w:noProof/>
                <w:webHidden/>
              </w:rPr>
              <w:instrText xml:space="preserve"> PAGEREF _Toc26781136 \h </w:instrText>
            </w:r>
            <w:r w:rsidR="001C4C00">
              <w:rPr>
                <w:noProof/>
                <w:webHidden/>
              </w:rPr>
            </w:r>
            <w:r w:rsidR="001C4C00">
              <w:rPr>
                <w:noProof/>
                <w:webHidden/>
              </w:rPr>
              <w:fldChar w:fldCharType="separate"/>
            </w:r>
            <w:r w:rsidR="001C4C00">
              <w:rPr>
                <w:noProof/>
                <w:webHidden/>
              </w:rPr>
              <w:t>4</w:t>
            </w:r>
            <w:r w:rsidR="001C4C00">
              <w:rPr>
                <w:noProof/>
                <w:webHidden/>
              </w:rPr>
              <w:fldChar w:fldCharType="end"/>
            </w:r>
          </w:hyperlink>
        </w:p>
        <w:p w14:paraId="7C97308C"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7" w:history="1">
            <w:r w:rsidR="001C4C00" w:rsidRPr="00A943A0">
              <w:rPr>
                <w:rStyle w:val="Lienhypertexte"/>
                <w:noProof/>
              </w:rPr>
              <w:t>5.</w:t>
            </w:r>
            <w:r w:rsidR="001C4C00">
              <w:rPr>
                <w:rFonts w:asciiTheme="minorHAnsi" w:eastAsiaTheme="minorEastAsia" w:hAnsiTheme="minorHAnsi"/>
                <w:noProof/>
                <w:sz w:val="22"/>
                <w:lang w:eastAsia="fr-CH"/>
              </w:rPr>
              <w:tab/>
            </w:r>
            <w:r w:rsidR="001C4C00" w:rsidRPr="00A943A0">
              <w:rPr>
                <w:rStyle w:val="Lienhypertexte"/>
                <w:noProof/>
              </w:rPr>
              <w:t>Conclusion</w:t>
            </w:r>
            <w:r w:rsidR="001C4C00">
              <w:rPr>
                <w:noProof/>
                <w:webHidden/>
              </w:rPr>
              <w:tab/>
            </w:r>
            <w:r w:rsidR="001C4C00">
              <w:rPr>
                <w:noProof/>
                <w:webHidden/>
              </w:rPr>
              <w:fldChar w:fldCharType="begin"/>
            </w:r>
            <w:r w:rsidR="001C4C00">
              <w:rPr>
                <w:noProof/>
                <w:webHidden/>
              </w:rPr>
              <w:instrText xml:space="preserve"> PAGEREF _Toc26781137 \h </w:instrText>
            </w:r>
            <w:r w:rsidR="001C4C00">
              <w:rPr>
                <w:noProof/>
                <w:webHidden/>
              </w:rPr>
            </w:r>
            <w:r w:rsidR="001C4C00">
              <w:rPr>
                <w:noProof/>
                <w:webHidden/>
              </w:rPr>
              <w:fldChar w:fldCharType="separate"/>
            </w:r>
            <w:r w:rsidR="001C4C00">
              <w:rPr>
                <w:noProof/>
                <w:webHidden/>
              </w:rPr>
              <w:t>5</w:t>
            </w:r>
            <w:r w:rsidR="001C4C00">
              <w:rPr>
                <w:noProof/>
                <w:webHidden/>
              </w:rPr>
              <w:fldChar w:fldCharType="end"/>
            </w:r>
          </w:hyperlink>
        </w:p>
        <w:p w14:paraId="4F2E61E2"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8" w:history="1">
            <w:r w:rsidR="001C4C00" w:rsidRPr="00A943A0">
              <w:rPr>
                <w:rStyle w:val="Lienhypertexte"/>
                <w:noProof/>
              </w:rPr>
              <w:t>6.</w:t>
            </w:r>
            <w:r w:rsidR="001C4C00">
              <w:rPr>
                <w:rFonts w:asciiTheme="minorHAnsi" w:eastAsiaTheme="minorEastAsia" w:hAnsiTheme="minorHAnsi"/>
                <w:noProof/>
                <w:sz w:val="22"/>
                <w:lang w:eastAsia="fr-CH"/>
              </w:rPr>
              <w:tab/>
            </w:r>
            <w:r w:rsidR="001C4C00" w:rsidRPr="00A943A0">
              <w:rPr>
                <w:rStyle w:val="Lienhypertexte"/>
                <w:noProof/>
              </w:rPr>
              <w:t>Remerciements</w:t>
            </w:r>
            <w:r w:rsidR="001C4C00">
              <w:rPr>
                <w:noProof/>
                <w:webHidden/>
              </w:rPr>
              <w:tab/>
            </w:r>
            <w:r w:rsidR="001C4C00">
              <w:rPr>
                <w:noProof/>
                <w:webHidden/>
              </w:rPr>
              <w:fldChar w:fldCharType="begin"/>
            </w:r>
            <w:r w:rsidR="001C4C00">
              <w:rPr>
                <w:noProof/>
                <w:webHidden/>
              </w:rPr>
              <w:instrText xml:space="preserve"> PAGEREF _Toc26781138 \h </w:instrText>
            </w:r>
            <w:r w:rsidR="001C4C00">
              <w:rPr>
                <w:noProof/>
                <w:webHidden/>
              </w:rPr>
            </w:r>
            <w:r w:rsidR="001C4C00">
              <w:rPr>
                <w:noProof/>
                <w:webHidden/>
              </w:rPr>
              <w:fldChar w:fldCharType="separate"/>
            </w:r>
            <w:r w:rsidR="001C4C00">
              <w:rPr>
                <w:noProof/>
                <w:webHidden/>
              </w:rPr>
              <w:t>6</w:t>
            </w:r>
            <w:r w:rsidR="001C4C00">
              <w:rPr>
                <w:noProof/>
                <w:webHidden/>
              </w:rPr>
              <w:fldChar w:fldCharType="end"/>
            </w:r>
          </w:hyperlink>
        </w:p>
        <w:p w14:paraId="416DF670"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39" w:history="1">
            <w:r w:rsidR="001C4C00" w:rsidRPr="00A943A0">
              <w:rPr>
                <w:rStyle w:val="Lienhypertexte"/>
                <w:noProof/>
              </w:rPr>
              <w:t>7.</w:t>
            </w:r>
            <w:r w:rsidR="001C4C00">
              <w:rPr>
                <w:rFonts w:asciiTheme="minorHAnsi" w:eastAsiaTheme="minorEastAsia" w:hAnsiTheme="minorHAnsi"/>
                <w:noProof/>
                <w:sz w:val="22"/>
                <w:lang w:eastAsia="fr-CH"/>
              </w:rPr>
              <w:tab/>
            </w:r>
            <w:r w:rsidR="001C4C00" w:rsidRPr="00A943A0">
              <w:rPr>
                <w:rStyle w:val="Lienhypertexte"/>
                <w:noProof/>
              </w:rPr>
              <w:t>Index</w:t>
            </w:r>
            <w:r w:rsidR="001C4C00">
              <w:rPr>
                <w:noProof/>
                <w:webHidden/>
              </w:rPr>
              <w:tab/>
            </w:r>
            <w:r w:rsidR="001C4C00">
              <w:rPr>
                <w:noProof/>
                <w:webHidden/>
              </w:rPr>
              <w:fldChar w:fldCharType="begin"/>
            </w:r>
            <w:r w:rsidR="001C4C00">
              <w:rPr>
                <w:noProof/>
                <w:webHidden/>
              </w:rPr>
              <w:instrText xml:space="preserve"> PAGEREF _Toc26781139 \h </w:instrText>
            </w:r>
            <w:r w:rsidR="001C4C00">
              <w:rPr>
                <w:noProof/>
                <w:webHidden/>
              </w:rPr>
            </w:r>
            <w:r w:rsidR="001C4C00">
              <w:rPr>
                <w:noProof/>
                <w:webHidden/>
              </w:rPr>
              <w:fldChar w:fldCharType="separate"/>
            </w:r>
            <w:r w:rsidR="001C4C00">
              <w:rPr>
                <w:noProof/>
                <w:webHidden/>
              </w:rPr>
              <w:t>7</w:t>
            </w:r>
            <w:r w:rsidR="001C4C00">
              <w:rPr>
                <w:noProof/>
                <w:webHidden/>
              </w:rPr>
              <w:fldChar w:fldCharType="end"/>
            </w:r>
          </w:hyperlink>
        </w:p>
        <w:p w14:paraId="329410A3" w14:textId="77777777" w:rsidR="001C4C00" w:rsidRDefault="00B7249D">
          <w:pPr>
            <w:pStyle w:val="TM1"/>
            <w:tabs>
              <w:tab w:val="left" w:pos="440"/>
              <w:tab w:val="right" w:leader="dot" w:pos="9062"/>
            </w:tabs>
            <w:rPr>
              <w:rFonts w:asciiTheme="minorHAnsi" w:eastAsiaTheme="minorEastAsia" w:hAnsiTheme="minorHAnsi"/>
              <w:noProof/>
              <w:sz w:val="22"/>
              <w:lang w:eastAsia="fr-CH"/>
            </w:rPr>
          </w:pPr>
          <w:hyperlink w:anchor="_Toc26781140" w:history="1">
            <w:r w:rsidR="001C4C00" w:rsidRPr="00A943A0">
              <w:rPr>
                <w:rStyle w:val="Lienhypertexte"/>
                <w:noProof/>
              </w:rPr>
              <w:t>8.</w:t>
            </w:r>
            <w:r w:rsidR="001C4C00">
              <w:rPr>
                <w:rFonts w:asciiTheme="minorHAnsi" w:eastAsiaTheme="minorEastAsia" w:hAnsiTheme="minorHAnsi"/>
                <w:noProof/>
                <w:sz w:val="22"/>
                <w:lang w:eastAsia="fr-CH"/>
              </w:rPr>
              <w:tab/>
            </w:r>
            <w:r w:rsidR="001C4C00" w:rsidRPr="00A943A0">
              <w:rPr>
                <w:rStyle w:val="Lienhypertexte"/>
                <w:noProof/>
              </w:rPr>
              <w:t>Sources</w:t>
            </w:r>
            <w:r w:rsidR="001C4C00">
              <w:rPr>
                <w:noProof/>
                <w:webHidden/>
              </w:rPr>
              <w:tab/>
            </w:r>
            <w:r w:rsidR="001C4C00">
              <w:rPr>
                <w:noProof/>
                <w:webHidden/>
              </w:rPr>
              <w:fldChar w:fldCharType="begin"/>
            </w:r>
            <w:r w:rsidR="001C4C00">
              <w:rPr>
                <w:noProof/>
                <w:webHidden/>
              </w:rPr>
              <w:instrText xml:space="preserve"> PAGEREF _Toc26781140 \h </w:instrText>
            </w:r>
            <w:r w:rsidR="001C4C00">
              <w:rPr>
                <w:noProof/>
                <w:webHidden/>
              </w:rPr>
            </w:r>
            <w:r w:rsidR="001C4C00">
              <w:rPr>
                <w:noProof/>
                <w:webHidden/>
              </w:rPr>
              <w:fldChar w:fldCharType="separate"/>
            </w:r>
            <w:r w:rsidR="001C4C00">
              <w:rPr>
                <w:noProof/>
                <w:webHidden/>
              </w:rPr>
              <w:t>8</w:t>
            </w:r>
            <w:r w:rsidR="001C4C00">
              <w:rPr>
                <w:noProof/>
                <w:webHidden/>
              </w:rPr>
              <w:fldChar w:fldCharType="end"/>
            </w:r>
          </w:hyperlink>
        </w:p>
        <w:p w14:paraId="754F10E8" w14:textId="77777777" w:rsidR="00F61680" w:rsidRDefault="00F61680">
          <w:r>
            <w:rPr>
              <w:b/>
              <w:bCs/>
              <w:lang w:val="fr-FR"/>
            </w:rPr>
            <w:fldChar w:fldCharType="end"/>
          </w:r>
        </w:p>
      </w:sdtContent>
    </w:sdt>
    <w:p w14:paraId="7548905C" w14:textId="77777777" w:rsidR="00F61680" w:rsidRDefault="00F61680">
      <w:pPr>
        <w:rPr>
          <w:rFonts w:cs="Arial"/>
          <w:szCs w:val="24"/>
        </w:rPr>
        <w:sectPr w:rsidR="00F61680" w:rsidSect="00A94859">
          <w:footerReference w:type="default" r:id="rId10"/>
          <w:footerReference w:type="first" r:id="rId11"/>
          <w:pgSz w:w="11906" w:h="16838"/>
          <w:pgMar w:top="1417" w:right="1417" w:bottom="1417" w:left="1417" w:header="708" w:footer="708" w:gutter="0"/>
          <w:pgNumType w:start="0"/>
          <w:cols w:space="708"/>
          <w:docGrid w:linePitch="360"/>
        </w:sectPr>
      </w:pPr>
    </w:p>
    <w:p w14:paraId="7BD711D4" w14:textId="77777777" w:rsidR="004E7AAA" w:rsidRDefault="004E7AAA" w:rsidP="00F61680">
      <w:pPr>
        <w:pStyle w:val="Titre1"/>
      </w:pPr>
      <w:bookmarkStart w:id="0" w:name="_Toc26781129"/>
      <w:r w:rsidRPr="004E7AAA">
        <w:t>Introduction</w:t>
      </w:r>
      <w:bookmarkEnd w:id="0"/>
    </w:p>
    <w:p w14:paraId="49A4EF1D" w14:textId="77777777" w:rsidR="00F04DAC" w:rsidRDefault="002E30DB" w:rsidP="00F04DAC">
      <w:r>
        <w:t>Ce document a pour but d</w:t>
      </w:r>
      <w:r w:rsidR="00F04DAC">
        <w:t>’expliquer et de montrer le fonctionnement d’un annuaire LDAP.</w:t>
      </w:r>
    </w:p>
    <w:p w14:paraId="1F7E52B1" w14:textId="77777777" w:rsidR="00B7249D" w:rsidRDefault="00F04DAC" w:rsidP="00F04DAC">
      <w:r>
        <w:t xml:space="preserve">La première partie expliquera de manière générale ce qu’est un annuaire LDAP ainsi que sa structuration, la deuxième partie expliquera comment </w:t>
      </w:r>
      <w:r w:rsidR="00B7249D">
        <w:t>se connecter à un annuaire LDAP et importer ou exporter des données.</w:t>
      </w:r>
    </w:p>
    <w:p w14:paraId="7695AF95" w14:textId="77777777" w:rsidR="00B7249D" w:rsidRDefault="00B7249D">
      <w:r>
        <w:br w:type="page"/>
      </w:r>
    </w:p>
    <w:p w14:paraId="0CEA06CD" w14:textId="77777777" w:rsidR="00B7249D" w:rsidRDefault="00B7249D" w:rsidP="00B7249D">
      <w:pPr>
        <w:pStyle w:val="Titre1"/>
      </w:pPr>
      <w:r>
        <w:t>Annuaire LDAP</w:t>
      </w:r>
    </w:p>
    <w:p w14:paraId="7F82AAFA" w14:textId="77777777" w:rsidR="00B7249D" w:rsidRDefault="00B7249D" w:rsidP="00B7249D">
      <w:pPr>
        <w:pStyle w:val="Titre2"/>
      </w:pPr>
      <w:r>
        <w:t>Présentation</w:t>
      </w:r>
    </w:p>
    <w:p w14:paraId="12FD575E" w14:textId="2B192A90" w:rsidR="00B7249D" w:rsidRDefault="00B7249D" w:rsidP="00B7249D">
      <w:r>
        <w:t>Un annuaire LDAP permet de centraliser des données utilisateurs ce qui autorise par la suite aux utilisateurs de se connecter à diverses applications.</w:t>
      </w:r>
    </w:p>
    <w:p w14:paraId="787CFCE8" w14:textId="77777777" w:rsidR="00B7249D" w:rsidRDefault="00B7249D" w:rsidP="00B7249D">
      <w:r>
        <w:t>Sans annuaire LDAP au sein d’une entreprise, les informations de connexions deviendraient faibles, redondantes et même obsolètes.</w:t>
      </w:r>
    </w:p>
    <w:p w14:paraId="4A822886" w14:textId="77777777" w:rsidR="00DA6E37" w:rsidRDefault="00B7249D" w:rsidP="00DA6E37">
      <w:r>
        <w:t xml:space="preserve">Car si chaque utilisateur devrait se créer un identifiant et un mot de passe pour chaque application, il choisira vite un mot de passe faible et simple à retenir pour </w:t>
      </w:r>
      <w:r w:rsidR="00DA6E37">
        <w:t>tous</w:t>
      </w:r>
      <w:r>
        <w:t xml:space="preserve"> ces comptes pour éviter de l’oublier.</w:t>
      </w:r>
    </w:p>
    <w:p w14:paraId="30458A61" w14:textId="6AE0BB66" w:rsidR="007E3F72" w:rsidRDefault="007E3F72" w:rsidP="00DA6E37">
      <w:pPr>
        <w:pStyle w:val="Titre2"/>
      </w:pPr>
      <w:r w:rsidRPr="007E3F72">
        <w:t>Différences avec une base de données</w:t>
      </w:r>
    </w:p>
    <w:p w14:paraId="2597E706" w14:textId="77777777" w:rsidR="007E3F72" w:rsidRDefault="007E3F72" w:rsidP="007E3F72">
      <w:r>
        <w:t>On peut vite faire le lien entre un LDAP et une base de données classique car au fond, les deux sont des bases de données, un annuaire LDAP est simplement une base de données bien spécifique.</w:t>
      </w:r>
    </w:p>
    <w:p w14:paraId="4CEC6E87" w14:textId="4998F05C" w:rsidR="007E3F72" w:rsidRDefault="007E3F72" w:rsidP="007E3F72">
      <w:pPr>
        <w:rPr>
          <w:b/>
          <w:bCs/>
          <w:color w:val="FF0000"/>
          <w:u w:val="single"/>
        </w:rPr>
      </w:pPr>
      <w:r>
        <w:t>L’avantage d’un LDAP c’est sa structure de données qui est, certes, extrêmement limité mais qui donne en retour un système de recherche très efficace</w:t>
      </w:r>
      <w:r w:rsidR="00FF0058">
        <w:t xml:space="preserve">. (Plus de détails sur la recherche dans le chapitre </w:t>
      </w:r>
      <w:r w:rsidR="00FF0058" w:rsidRPr="00FF0058">
        <w:rPr>
          <w:b/>
          <w:bCs/>
          <w:color w:val="FF0000"/>
          <w:u w:val="single"/>
        </w:rPr>
        <w:t>INSERER CHAPITRE</w:t>
      </w:r>
      <w:r w:rsidR="00FF0058">
        <w:rPr>
          <w:b/>
          <w:bCs/>
          <w:color w:val="FF0000"/>
          <w:u w:val="single"/>
        </w:rPr>
        <w:t>)</w:t>
      </w:r>
    </w:p>
    <w:p w14:paraId="0B49DB5B" w14:textId="78582C5C" w:rsidR="00FF0058" w:rsidRDefault="00FF0058" w:rsidP="007E3F72">
      <w:r>
        <w:t>On utilisera donc un LDAP majoritairement pour rechercher des données plutôt que d’en insérer, contrairement à une base de données classique.</w:t>
      </w:r>
    </w:p>
    <w:p w14:paraId="5A19F8C9" w14:textId="2ACD550B" w:rsidR="00FF0058" w:rsidRDefault="00FF0058" w:rsidP="00FF0058">
      <w:pPr>
        <w:pStyle w:val="Titre2"/>
      </w:pPr>
      <w:r>
        <w:t>Structuration des données</w:t>
      </w:r>
    </w:p>
    <w:p w14:paraId="7F7D1A31" w14:textId="77777777" w:rsidR="00FF0058" w:rsidRDefault="00FF0058" w:rsidP="00FF0058">
      <w:pPr>
        <w:keepNext/>
      </w:pPr>
      <w:r>
        <w:rPr>
          <w:noProof/>
        </w:rPr>
        <w:drawing>
          <wp:inline distT="0" distB="0" distL="0" distR="0" wp14:anchorId="61583456" wp14:editId="7B6D6FDE">
            <wp:extent cx="5760720" cy="16630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63065"/>
                    </a:xfrm>
                    <a:prstGeom prst="rect">
                      <a:avLst/>
                    </a:prstGeom>
                    <a:noFill/>
                    <a:ln>
                      <a:noFill/>
                    </a:ln>
                  </pic:spPr>
                </pic:pic>
              </a:graphicData>
            </a:graphic>
          </wp:inline>
        </w:drawing>
      </w:r>
    </w:p>
    <w:p w14:paraId="224440C5" w14:textId="17FDA58E" w:rsidR="00FF0058" w:rsidRDefault="00FF0058" w:rsidP="006E6B69">
      <w:pPr>
        <w:pStyle w:val="Lgende"/>
        <w:jc w:val="center"/>
      </w:pPr>
      <w:r>
        <w:t xml:space="preserve">Figure </w:t>
      </w:r>
      <w:r>
        <w:fldChar w:fldCharType="begin"/>
      </w:r>
      <w:r>
        <w:instrText xml:space="preserve"> SEQ Figure \* ARABIC </w:instrText>
      </w:r>
      <w:r>
        <w:fldChar w:fldCharType="separate"/>
      </w:r>
      <w:r w:rsidR="00C72162">
        <w:rPr>
          <w:noProof/>
        </w:rPr>
        <w:t>1</w:t>
      </w:r>
      <w:r>
        <w:fldChar w:fldCharType="end"/>
      </w:r>
      <w:r>
        <w:t xml:space="preserve"> Structure des données (source OpenClassRoom)</w:t>
      </w:r>
    </w:p>
    <w:p w14:paraId="1A0D9E85" w14:textId="77777777" w:rsidR="006E6B69" w:rsidRDefault="006E6B69" w:rsidP="006E6B69">
      <w:r>
        <w:t>On peut y voir :</w:t>
      </w:r>
    </w:p>
    <w:p w14:paraId="7629B5FF" w14:textId="77777777" w:rsidR="006E6B69" w:rsidRDefault="006E6B69" w:rsidP="006E6B69">
      <w:pPr>
        <w:pStyle w:val="Paragraphedeliste"/>
        <w:numPr>
          <w:ilvl w:val="0"/>
          <w:numId w:val="7"/>
        </w:numPr>
      </w:pPr>
      <w:r>
        <w:t>Plusieurs nœuds (ou=users,dc=cogip,dc=fr)</w:t>
      </w:r>
    </w:p>
    <w:p w14:paraId="48EC44A6" w14:textId="77777777" w:rsidR="006E6B69" w:rsidRDefault="006E6B69" w:rsidP="006E6B69">
      <w:pPr>
        <w:pStyle w:val="Paragraphedeliste"/>
        <w:numPr>
          <w:ilvl w:val="0"/>
          <w:numId w:val="7"/>
        </w:numPr>
      </w:pPr>
      <w:r>
        <w:t>Plusieurs feuilles (uid=Jean-Christian Ranu,ou=Users,dc=cogip,dc=fr)</w:t>
      </w:r>
    </w:p>
    <w:p w14:paraId="721C1B7B" w14:textId="7595AF92" w:rsidR="006E6B69" w:rsidRDefault="006E6B69" w:rsidP="006E6B69">
      <w:pPr>
        <w:pStyle w:val="Paragraphedeliste"/>
        <w:numPr>
          <w:ilvl w:val="0"/>
          <w:numId w:val="7"/>
        </w:numPr>
      </w:pPr>
      <w:r>
        <w:t>La racine(dc=cogip,dc=fr)</w:t>
      </w:r>
    </w:p>
    <w:p w14:paraId="0A7D6496" w14:textId="74C452B6" w:rsidR="006E6B69" w:rsidRDefault="006E6B69" w:rsidP="006E6B69">
      <w:r>
        <w:t>Ce que je viens de lister sont les Distinguished Name (DN) de chaque élément, ils sont écris « à l’envers », pour l’écrire on partira toujours de l’élément jusqu’à la racine, contrairement à une adresse d’un dossier sur Windows par exemple, où là on par toujours de la racine vers l’élément.</w:t>
      </w:r>
    </w:p>
    <w:p w14:paraId="4D9A7C54" w14:textId="77777777" w:rsidR="006E6B69" w:rsidRDefault="006E6B69" w:rsidP="006E6B69">
      <w:pPr>
        <w:keepNext/>
      </w:pPr>
      <w:r>
        <w:rPr>
          <w:noProof/>
        </w:rPr>
        <w:drawing>
          <wp:inline distT="0" distB="0" distL="0" distR="0" wp14:anchorId="7D6AE8EC" wp14:editId="4812891D">
            <wp:extent cx="5760720" cy="26714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p>
    <w:p w14:paraId="2AA5F619" w14:textId="079A8193" w:rsidR="006E6B69" w:rsidRDefault="006E6B69" w:rsidP="006E6B69">
      <w:pPr>
        <w:pStyle w:val="Lgende"/>
        <w:jc w:val="center"/>
      </w:pPr>
      <w:r>
        <w:t xml:space="preserve">Figure </w:t>
      </w:r>
      <w:r>
        <w:fldChar w:fldCharType="begin"/>
      </w:r>
      <w:r>
        <w:instrText xml:space="preserve"> SEQ Figure \* ARABIC </w:instrText>
      </w:r>
      <w:r>
        <w:fldChar w:fldCharType="separate"/>
      </w:r>
      <w:r w:rsidR="00C72162">
        <w:rPr>
          <w:noProof/>
        </w:rPr>
        <w:t>2</w:t>
      </w:r>
      <w:r>
        <w:fldChar w:fldCharType="end"/>
      </w:r>
      <w:r>
        <w:t xml:space="preserve"> Exemple de lecture d'un distinguished name (source </w:t>
      </w:r>
      <w:r w:rsidRPr="00C11C62">
        <w:t>knowledgebase.paloaltonetworks</w:t>
      </w:r>
      <w:r>
        <w:t>)</w:t>
      </w:r>
    </w:p>
    <w:p w14:paraId="5D5136DD" w14:textId="5179F362" w:rsidR="006E6B69" w:rsidRDefault="006E6B69" w:rsidP="006E6B69">
      <w:r>
        <w:t xml:space="preserve">Chaque élément a donc un Distinguished Name ainsi qu’un </w:t>
      </w:r>
      <w:r w:rsidRPr="006E6B69">
        <w:t>Relative Distinguished Name</w:t>
      </w:r>
      <w:r>
        <w:t>, qui comporte uniquement le nom de l’élément.</w:t>
      </w:r>
    </w:p>
    <w:p w14:paraId="2195FEF4" w14:textId="0C27AEFB" w:rsidR="006E6B69" w:rsidRDefault="006E6B69" w:rsidP="006E6B69">
      <w:r>
        <w:t>Par exemple :</w:t>
      </w:r>
    </w:p>
    <w:p w14:paraId="6970951E" w14:textId="0E30805D" w:rsidR="006E6B69" w:rsidRDefault="006E6B69" w:rsidP="006E6B69">
      <w:pPr>
        <w:pStyle w:val="Paragraphedeliste"/>
        <w:numPr>
          <w:ilvl w:val="0"/>
          <w:numId w:val="8"/>
        </w:numPr>
      </w:pPr>
      <w:r w:rsidRPr="006E6B69">
        <w:rPr>
          <w:b/>
          <w:bCs/>
        </w:rPr>
        <w:t>Distinguished Name</w:t>
      </w:r>
      <w:r>
        <w:t> : uid=Jean-Christian Ranu,ou=Users,dc=cogip,dc=fr</w:t>
      </w:r>
    </w:p>
    <w:p w14:paraId="75B92069" w14:textId="4E47AB0E" w:rsidR="006E6B69" w:rsidRDefault="006E6B69" w:rsidP="006E6B69">
      <w:pPr>
        <w:pStyle w:val="Paragraphedeliste"/>
        <w:numPr>
          <w:ilvl w:val="0"/>
          <w:numId w:val="8"/>
        </w:numPr>
        <w:rPr>
          <w:lang w:val="en-US"/>
        </w:rPr>
      </w:pPr>
      <w:r w:rsidRPr="006E6B69">
        <w:rPr>
          <w:b/>
          <w:bCs/>
          <w:lang w:val="en-US"/>
        </w:rPr>
        <w:t>Relative Distinguished Name</w:t>
      </w:r>
      <w:r w:rsidRPr="006E6B69">
        <w:rPr>
          <w:lang w:val="en-US"/>
        </w:rPr>
        <w:t xml:space="preserve"> : uid=Jean-Christian Ranu</w:t>
      </w:r>
    </w:p>
    <w:p w14:paraId="2B4C5299" w14:textId="1971CB14" w:rsidR="006E6B69" w:rsidRDefault="00DA6E37" w:rsidP="00DA6E37">
      <w:pPr>
        <w:pStyle w:val="Titre2"/>
      </w:pPr>
      <w:r w:rsidRPr="00DA6E37">
        <w:t>Type d’infrastructure</w:t>
      </w:r>
    </w:p>
    <w:p w14:paraId="3D886DC5" w14:textId="4AF965DA" w:rsidR="00DA6E37" w:rsidRDefault="00DA6E37" w:rsidP="00DA6E37">
      <w:r>
        <w:t>Il est possible de mettre en place plusieurs type d’infrastructure d’annuaire LDAP, en voici quelques exemples :</w:t>
      </w:r>
    </w:p>
    <w:p w14:paraId="5CC52ADE" w14:textId="59C86229" w:rsidR="00DA6E37" w:rsidRDefault="00DA6E37" w:rsidP="00DA6E37">
      <w:pPr>
        <w:rPr>
          <w:b/>
          <w:bCs/>
        </w:rPr>
      </w:pPr>
      <w:r w:rsidRPr="00DA6E37">
        <w:rPr>
          <w:b/>
          <w:bCs/>
        </w:rPr>
        <w:t>Infrastructure client-serveur</w:t>
      </w:r>
    </w:p>
    <w:p w14:paraId="59EBC440" w14:textId="77777777" w:rsidR="008531E1" w:rsidRDefault="008531E1" w:rsidP="008531E1">
      <w:pPr>
        <w:keepNext/>
        <w:jc w:val="center"/>
      </w:pPr>
      <w:r w:rsidRPr="008531E1">
        <w:rPr>
          <w:b/>
          <w:bCs/>
        </w:rPr>
        <w:drawing>
          <wp:inline distT="0" distB="0" distL="0" distR="0" wp14:anchorId="2ACAB463" wp14:editId="3D76F648">
            <wp:extent cx="3177815" cy="1272650"/>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7815" cy="1272650"/>
                    </a:xfrm>
                    <a:prstGeom prst="rect">
                      <a:avLst/>
                    </a:prstGeom>
                  </pic:spPr>
                </pic:pic>
              </a:graphicData>
            </a:graphic>
          </wp:inline>
        </w:drawing>
      </w:r>
    </w:p>
    <w:p w14:paraId="776AABEA" w14:textId="77CA40B5" w:rsidR="008531E1" w:rsidRDefault="008531E1" w:rsidP="008531E1">
      <w:pPr>
        <w:pStyle w:val="Lgende"/>
        <w:jc w:val="center"/>
        <w:rPr>
          <w:b/>
          <w:bCs/>
        </w:rPr>
      </w:pPr>
      <w:r>
        <w:t xml:space="preserve">Figure </w:t>
      </w:r>
      <w:r>
        <w:fldChar w:fldCharType="begin"/>
      </w:r>
      <w:r>
        <w:instrText xml:space="preserve"> SEQ Figure \* ARABIC </w:instrText>
      </w:r>
      <w:r>
        <w:fldChar w:fldCharType="separate"/>
      </w:r>
      <w:r w:rsidR="00C72162">
        <w:rPr>
          <w:noProof/>
        </w:rPr>
        <w:t>3</w:t>
      </w:r>
      <w:r>
        <w:fldChar w:fldCharType="end"/>
      </w:r>
      <w:r>
        <w:t xml:space="preserve"> exemple d'infrastructure client-serveur (</w:t>
      </w:r>
      <w:hyperlink r:id="rId15" w:history="1">
        <w:r w:rsidRPr="008531E1">
          <w:rPr>
            <w:rStyle w:val="Lienhypertexte"/>
          </w:rPr>
          <w:t>source</w:t>
        </w:r>
      </w:hyperlink>
      <w:r>
        <w:t>)</w:t>
      </w:r>
    </w:p>
    <w:p w14:paraId="66B301B4" w14:textId="0273846F" w:rsidR="00DA6E37" w:rsidRDefault="008531E1" w:rsidP="00DA6E37">
      <w:r>
        <w:t>C’est une infrastructure locale qui donc établie une simple connexion entre une application LDAP du client et le serveur LDAP.</w:t>
      </w:r>
    </w:p>
    <w:p w14:paraId="24AC357F" w14:textId="416533EA" w:rsidR="008531E1" w:rsidRDefault="008531E1" w:rsidP="00DA6E37">
      <w:r>
        <w:t>Le problème c’est que chaque application LDAP doit être installée et configurée sur chaque poste, il en va de même si on met à jours notre application, il faudra la redéployée sur chaque poste.</w:t>
      </w:r>
    </w:p>
    <w:p w14:paraId="62856243" w14:textId="576C1C28" w:rsidR="008531E1" w:rsidRDefault="008531E1" w:rsidP="00DA6E37">
      <w:r>
        <w:t xml:space="preserve">La mise en place de cette infrastructure n’a comme seul avantage d’être excrément simple </w:t>
      </w:r>
      <w:r w:rsidR="004F77D6">
        <w:t>à</w:t>
      </w:r>
      <w:r>
        <w:t xml:space="preserve"> mettre en place, mais devient laborieuse à entretenir.</w:t>
      </w:r>
    </w:p>
    <w:p w14:paraId="08C969AD" w14:textId="635D57DC" w:rsidR="008531E1" w:rsidRDefault="008531E1" w:rsidP="00DA6E37">
      <w:pPr>
        <w:rPr>
          <w:b/>
          <w:bCs/>
        </w:rPr>
      </w:pPr>
      <w:r w:rsidRPr="008531E1">
        <w:rPr>
          <w:b/>
          <w:bCs/>
        </w:rPr>
        <w:t>Infrastructure N-Tier</w:t>
      </w:r>
    </w:p>
    <w:p w14:paraId="0F008EC8" w14:textId="342E272B" w:rsidR="004F77D6" w:rsidRPr="008531E1" w:rsidRDefault="004F77D6" w:rsidP="004F77D6">
      <w:pPr>
        <w:jc w:val="center"/>
        <w:rPr>
          <w:b/>
          <w:bCs/>
        </w:rPr>
      </w:pPr>
      <w:r>
        <w:object w:dxaOrig="10669" w:dyaOrig="11114" w14:anchorId="2A134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2.2pt;height:407.9pt" o:ole="">
            <v:imagedata r:id="rId16" o:title=""/>
          </v:shape>
          <o:OLEObject Type="Embed" ProgID="Visio.Drawing.15" ShapeID="_x0000_i1029" DrawAspect="Content" ObjectID="_1665560759" r:id="rId17"/>
        </w:object>
      </w:r>
    </w:p>
    <w:p w14:paraId="002C9E4C" w14:textId="5F2F4A5C" w:rsidR="00DA6E37" w:rsidRDefault="004F77D6" w:rsidP="006E6B69">
      <w:r>
        <w:t>L’infrastructure N-Tier permet de centralisée une application qui s’occupera de faire le lien entre, par exemple, l’annuaire LDAP, des clients et une base de données</w:t>
      </w:r>
    </w:p>
    <w:p w14:paraId="1CE21AF9" w14:textId="05A526F1" w:rsidR="004F77D6" w:rsidRDefault="004F77D6" w:rsidP="006E6B69">
      <w:r>
        <w:t>L’avantage c’est que la configuration ne se fait qu’à une place pour ensuite être accessible à tous depuis une navigateur web.</w:t>
      </w:r>
    </w:p>
    <w:p w14:paraId="1A6F931B" w14:textId="3E3EB1E3" w:rsidR="004F77D6" w:rsidRDefault="004F77D6" w:rsidP="006E6B69">
      <w:r>
        <w:t xml:space="preserve">La mise en place de cette infrastructure reste néanmoins bien plus fastidieuse </w:t>
      </w:r>
    </w:p>
    <w:p w14:paraId="063B1C8C" w14:textId="67E9E34C" w:rsidR="004F77D6" w:rsidRPr="00DA6E37" w:rsidRDefault="004F77D6" w:rsidP="006E6B69">
      <w:r>
        <w:t>C’est d’ailleurs cette infrastructure que sera détailler dans le chapitre consacré à l’installation.</w:t>
      </w:r>
    </w:p>
    <w:p w14:paraId="34CDA7FA" w14:textId="77777777" w:rsidR="006E6B69" w:rsidRPr="00DA6E37" w:rsidRDefault="006E6B69" w:rsidP="006E6B69"/>
    <w:p w14:paraId="1F1B8075" w14:textId="29E2363A" w:rsidR="004E7AAA" w:rsidRDefault="002E30DB" w:rsidP="007E3F72">
      <w:pPr>
        <w:pStyle w:val="Titre1"/>
      </w:pPr>
      <w:r>
        <w:t>Installations</w:t>
      </w:r>
    </w:p>
    <w:p w14:paraId="66470E62" w14:textId="07CFCDCA" w:rsidR="004F77D6" w:rsidRPr="004F77D6" w:rsidRDefault="004F77D6" w:rsidP="004F77D6">
      <w:r>
        <w:t>L’installation ne sera pas détaillée car très simple.</w:t>
      </w:r>
    </w:p>
    <w:p w14:paraId="01DAD9C3" w14:textId="6AF6D7BC" w:rsidR="002E30DB" w:rsidRDefault="002E30DB" w:rsidP="002E30DB">
      <w:pPr>
        <w:pStyle w:val="Titre2"/>
      </w:pPr>
      <w:r>
        <w:t>Système d’exploitation :</w:t>
      </w:r>
    </w:p>
    <w:p w14:paraId="1ABF2BC7" w14:textId="5C0BB695" w:rsidR="002E30DB" w:rsidRDefault="002E30DB" w:rsidP="002E30DB">
      <w:pPr>
        <w:pStyle w:val="Paragraphedeliste"/>
        <w:numPr>
          <w:ilvl w:val="0"/>
          <w:numId w:val="6"/>
        </w:numPr>
      </w:pPr>
      <w:r>
        <w:t>Windows 2016 SERVER (English)</w:t>
      </w:r>
    </w:p>
    <w:p w14:paraId="4E8A4649" w14:textId="144E8D6E" w:rsidR="002E30DB" w:rsidRDefault="0050297D" w:rsidP="002E30DB">
      <w:pPr>
        <w:pStyle w:val="Titre2"/>
      </w:pPr>
      <w:r>
        <w:t>Services Windows Server</w:t>
      </w:r>
      <w:r w:rsidR="002E30DB">
        <w:t> :</w:t>
      </w:r>
    </w:p>
    <w:p w14:paraId="0F04B919" w14:textId="7D2225A8" w:rsidR="0050297D" w:rsidRDefault="002E30DB" w:rsidP="0050297D">
      <w:pPr>
        <w:pStyle w:val="Paragraphedeliste"/>
        <w:numPr>
          <w:ilvl w:val="0"/>
          <w:numId w:val="5"/>
        </w:numPr>
      </w:pPr>
      <w:r>
        <w:t>Active Directory</w:t>
      </w:r>
    </w:p>
    <w:p w14:paraId="220BA6DA" w14:textId="0ABDF883" w:rsidR="0050297D" w:rsidRDefault="0050297D" w:rsidP="0050297D">
      <w:pPr>
        <w:pStyle w:val="Paragraphedeliste"/>
        <w:numPr>
          <w:ilvl w:val="0"/>
          <w:numId w:val="5"/>
        </w:numPr>
      </w:pPr>
      <w:r>
        <w:t>DNS</w:t>
      </w:r>
    </w:p>
    <w:p w14:paraId="34F37FE0" w14:textId="79D01272" w:rsidR="00030DBE" w:rsidRPr="0050297D" w:rsidRDefault="00030DBE" w:rsidP="0050297D">
      <w:pPr>
        <w:pStyle w:val="Paragraphedeliste"/>
        <w:numPr>
          <w:ilvl w:val="0"/>
          <w:numId w:val="5"/>
        </w:numPr>
      </w:pPr>
      <w:r>
        <w:t>DHCP</w:t>
      </w:r>
    </w:p>
    <w:p w14:paraId="2CCFD81D" w14:textId="12C4533A" w:rsidR="002E30DB" w:rsidRDefault="002E30DB" w:rsidP="002E30DB">
      <w:pPr>
        <w:pStyle w:val="Titre2"/>
      </w:pPr>
      <w:r>
        <w:t>Application :</w:t>
      </w:r>
    </w:p>
    <w:p w14:paraId="10B99A3C" w14:textId="14A87057" w:rsidR="002E30DB" w:rsidRPr="00030DBE" w:rsidRDefault="002E30DB" w:rsidP="002E30DB">
      <w:pPr>
        <w:pStyle w:val="Paragraphedeliste"/>
        <w:numPr>
          <w:ilvl w:val="0"/>
          <w:numId w:val="4"/>
        </w:numPr>
        <w:rPr>
          <w:lang w:val="en-US"/>
        </w:rPr>
      </w:pPr>
      <w:r w:rsidRPr="00030DBE">
        <w:rPr>
          <w:lang w:val="en-US"/>
        </w:rPr>
        <w:t>Visual studio code (PHP</w:t>
      </w:r>
      <w:r w:rsidR="00030DBE" w:rsidRPr="00030DBE">
        <w:rPr>
          <w:lang w:val="en-US"/>
        </w:rPr>
        <w:t>, CSS, SQL</w:t>
      </w:r>
      <w:r w:rsidRPr="00030DBE">
        <w:rPr>
          <w:lang w:val="en-US"/>
        </w:rPr>
        <w:t>)</w:t>
      </w:r>
    </w:p>
    <w:p w14:paraId="6E1EF7BF" w14:textId="69FCAA83" w:rsidR="002E30DB" w:rsidRDefault="002E30DB" w:rsidP="002E30DB">
      <w:pPr>
        <w:pStyle w:val="Paragraphedeliste"/>
        <w:numPr>
          <w:ilvl w:val="0"/>
          <w:numId w:val="4"/>
        </w:numPr>
      </w:pPr>
      <w:r>
        <w:t>XAMPP (PHP et MySQL)</w:t>
      </w:r>
    </w:p>
    <w:p w14:paraId="1D265183" w14:textId="5B4618E0" w:rsidR="002E30DB" w:rsidRDefault="002E30DB" w:rsidP="002E30DB">
      <w:pPr>
        <w:pStyle w:val="Paragraphedeliste"/>
        <w:numPr>
          <w:ilvl w:val="0"/>
          <w:numId w:val="4"/>
        </w:numPr>
      </w:pPr>
      <w:r>
        <w:t>Firefox (Navigateur)</w:t>
      </w:r>
    </w:p>
    <w:p w14:paraId="2B353905" w14:textId="153A8D41" w:rsidR="002E30DB" w:rsidRDefault="002E30DB" w:rsidP="002E30DB">
      <w:pPr>
        <w:pStyle w:val="Paragraphedeliste"/>
        <w:numPr>
          <w:ilvl w:val="0"/>
          <w:numId w:val="4"/>
        </w:numPr>
        <w:rPr>
          <w:lang w:val="en-US"/>
        </w:rPr>
      </w:pPr>
      <w:r w:rsidRPr="002E30DB">
        <w:rPr>
          <w:lang w:val="en-US"/>
        </w:rPr>
        <w:t>Apache directory studio (</w:t>
      </w:r>
      <w:r w:rsidRPr="002E30DB">
        <w:t>visualisation</w:t>
      </w:r>
      <w:r w:rsidRPr="002E30DB">
        <w:rPr>
          <w:lang w:val="en-US"/>
        </w:rPr>
        <w:t xml:space="preserve"> du LDAP)</w:t>
      </w:r>
    </w:p>
    <w:p w14:paraId="0249B089" w14:textId="587F7E1C" w:rsidR="00030DBE" w:rsidRPr="00030DBE" w:rsidRDefault="00030DBE" w:rsidP="004F77D6">
      <w:pPr>
        <w:pStyle w:val="Titre2"/>
      </w:pPr>
      <w:r w:rsidRPr="00030DBE">
        <w:t>Informations serveur</w:t>
      </w:r>
    </w:p>
    <w:p w14:paraId="258DD933" w14:textId="7ACB5A36" w:rsidR="004F77D6" w:rsidRDefault="004F77D6" w:rsidP="004F77D6">
      <w:pPr>
        <w:pStyle w:val="Paragraphedeliste"/>
        <w:numPr>
          <w:ilvl w:val="0"/>
          <w:numId w:val="10"/>
        </w:numPr>
      </w:pPr>
      <w:r>
        <w:t>Nom du serveur &gt; M159LDAP</w:t>
      </w:r>
    </w:p>
    <w:p w14:paraId="4DD23086" w14:textId="0B9EFD81" w:rsidR="004F77D6" w:rsidRDefault="004F77D6" w:rsidP="004F77D6">
      <w:pPr>
        <w:pStyle w:val="Paragraphedeliste"/>
        <w:numPr>
          <w:ilvl w:val="0"/>
          <w:numId w:val="10"/>
        </w:numPr>
      </w:pPr>
      <w:r>
        <w:t>Root domain &gt; M159LDAP.LOCAL</w:t>
      </w:r>
    </w:p>
    <w:p w14:paraId="7285340B" w14:textId="67FCC6C3" w:rsidR="004F77D6" w:rsidRDefault="004F77D6" w:rsidP="004F77D6">
      <w:pPr>
        <w:pStyle w:val="Paragraphedeliste"/>
        <w:numPr>
          <w:ilvl w:val="0"/>
          <w:numId w:val="10"/>
        </w:numPr>
      </w:pPr>
      <w:r>
        <w:t>NetBios &gt;M159LDAPDOMAIN</w:t>
      </w:r>
    </w:p>
    <w:p w14:paraId="67621B6E" w14:textId="3D293D70" w:rsidR="004F77D6" w:rsidRDefault="004F77D6" w:rsidP="004F77D6">
      <w:pPr>
        <w:pStyle w:val="Titre1"/>
      </w:pPr>
      <w:r>
        <w:t>Peupler L’active Directory</w:t>
      </w:r>
    </w:p>
    <w:p w14:paraId="7226BB6A" w14:textId="094A478D" w:rsidR="004F77D6" w:rsidRDefault="004F77D6" w:rsidP="004F77D6">
      <w:r>
        <w:t xml:space="preserve">J’ai testé </w:t>
      </w:r>
      <w:r w:rsidR="00CE434B">
        <w:t>deux manières</w:t>
      </w:r>
      <w:r>
        <w:t xml:space="preserve"> de peupler l’active directory</w:t>
      </w:r>
      <w:r w:rsidR="00CE434B">
        <w:t>, la première en important un fichier LDIF, la deuxième avec un fichier .CSV</w:t>
      </w:r>
    </w:p>
    <w:p w14:paraId="305B8BDF" w14:textId="37BF1A64" w:rsidR="00CE434B" w:rsidRDefault="00CE434B" w:rsidP="00CE434B">
      <w:pPr>
        <w:pStyle w:val="Titre1"/>
      </w:pPr>
      <w:r>
        <w:t>Fichier .LDIF</w:t>
      </w:r>
    </w:p>
    <w:p w14:paraId="15106705" w14:textId="569F1196" w:rsidR="004F77D6" w:rsidRDefault="004F77D6" w:rsidP="004F77D6">
      <w:pPr>
        <w:pStyle w:val="Titre2"/>
      </w:pPr>
      <w:r>
        <w:t>Importation d’un fichier .LDIF</w:t>
      </w:r>
    </w:p>
    <w:p w14:paraId="2F727B44" w14:textId="670E6580" w:rsidR="00CE434B" w:rsidRDefault="00CE434B" w:rsidP="00CE434B">
      <w:r>
        <w:t>Les fichiers .LDIF se présentent généralement comme cela :</w:t>
      </w:r>
    </w:p>
    <w:p w14:paraId="216078A3" w14:textId="77777777" w:rsidR="00CE434B" w:rsidRDefault="00CE434B" w:rsidP="00CE434B">
      <w:pPr>
        <w:pStyle w:val="Code"/>
      </w:pPr>
      <w:r>
        <w:t>dn: cn=durant,dc=jalios,dc=com</w:t>
      </w:r>
    </w:p>
    <w:p w14:paraId="0D00CB80" w14:textId="77777777" w:rsidR="00CE434B" w:rsidRDefault="00CE434B" w:rsidP="00CE434B">
      <w:pPr>
        <w:pStyle w:val="Code"/>
      </w:pPr>
      <w:r>
        <w:t>cn: Michel Durant</w:t>
      </w:r>
    </w:p>
    <w:p w14:paraId="728BAF82" w14:textId="77777777" w:rsidR="00CE434B" w:rsidRDefault="00CE434B" w:rsidP="00CE434B">
      <w:pPr>
        <w:pStyle w:val="Code"/>
      </w:pPr>
      <w:r>
        <w:t>objectClass: inetOrgPerson</w:t>
      </w:r>
    </w:p>
    <w:p w14:paraId="73D90F66" w14:textId="77777777" w:rsidR="00CE434B" w:rsidRDefault="00CE434B" w:rsidP="00CE434B">
      <w:pPr>
        <w:pStyle w:val="Code"/>
      </w:pPr>
      <w:r>
        <w:t>uid: durant</w:t>
      </w:r>
    </w:p>
    <w:p w14:paraId="6930C1F3" w14:textId="77777777" w:rsidR="00CE434B" w:rsidRPr="00CE434B" w:rsidRDefault="00CE434B" w:rsidP="00CE434B">
      <w:pPr>
        <w:pStyle w:val="Code"/>
        <w:rPr>
          <w:lang w:val="de-CH"/>
        </w:rPr>
      </w:pPr>
      <w:r w:rsidRPr="00CE434B">
        <w:rPr>
          <w:lang w:val="de-CH"/>
        </w:rPr>
        <w:t>userPassword: michel</w:t>
      </w:r>
    </w:p>
    <w:p w14:paraId="0E8D77E6" w14:textId="77777777" w:rsidR="00CE434B" w:rsidRPr="00CE434B" w:rsidRDefault="00CE434B" w:rsidP="00CE434B">
      <w:pPr>
        <w:pStyle w:val="Code"/>
        <w:rPr>
          <w:lang w:val="de-CH"/>
        </w:rPr>
      </w:pPr>
      <w:r w:rsidRPr="00CE434B">
        <w:rPr>
          <w:lang w:val="de-CH"/>
        </w:rPr>
        <w:t>givenName: Michel</w:t>
      </w:r>
    </w:p>
    <w:p w14:paraId="643D6641" w14:textId="77777777" w:rsidR="00CE434B" w:rsidRPr="00CE434B" w:rsidRDefault="00CE434B" w:rsidP="00CE434B">
      <w:pPr>
        <w:pStyle w:val="Code"/>
        <w:rPr>
          <w:lang w:val="de-CH"/>
        </w:rPr>
      </w:pPr>
      <w:r w:rsidRPr="00CE434B">
        <w:rPr>
          <w:lang w:val="de-CH"/>
        </w:rPr>
        <w:t>sn: Durant</w:t>
      </w:r>
    </w:p>
    <w:p w14:paraId="2288B231" w14:textId="77777777" w:rsidR="00CE434B" w:rsidRDefault="00CE434B" w:rsidP="00CE434B">
      <w:pPr>
        <w:pStyle w:val="Code"/>
      </w:pPr>
      <w:r>
        <w:t>description: Michel Durant sert pour les tests LDAP</w:t>
      </w:r>
    </w:p>
    <w:p w14:paraId="7128CED3" w14:textId="77777777" w:rsidR="00CE434B" w:rsidRDefault="00CE434B" w:rsidP="00CE434B">
      <w:pPr>
        <w:pStyle w:val="Code"/>
      </w:pPr>
      <w:r>
        <w:t>mail: michel.durant@jalios.com</w:t>
      </w:r>
    </w:p>
    <w:p w14:paraId="45936A5D" w14:textId="77777777" w:rsidR="00CE434B" w:rsidRDefault="00CE434B" w:rsidP="00CE434B">
      <w:pPr>
        <w:pStyle w:val="Code"/>
      </w:pPr>
      <w:r>
        <w:t>title: Directeur des tests</w:t>
      </w:r>
    </w:p>
    <w:p w14:paraId="43645969" w14:textId="77777777" w:rsidR="00CE434B" w:rsidRDefault="00CE434B" w:rsidP="00CE434B">
      <w:pPr>
        <w:pStyle w:val="Code"/>
      </w:pPr>
      <w:r>
        <w:t>telephoneNumber: 01 39 63 01 02</w:t>
      </w:r>
    </w:p>
    <w:p w14:paraId="504F2F75" w14:textId="1CF6FB73" w:rsidR="00CE434B" w:rsidRDefault="00CE434B" w:rsidP="00CE434B">
      <w:pPr>
        <w:pStyle w:val="Code"/>
      </w:pPr>
      <w:r>
        <w:t>mobile: 06 39 63 01 02</w:t>
      </w:r>
    </w:p>
    <w:p w14:paraId="4A1924D9" w14:textId="297DC47A" w:rsidR="00CE434B" w:rsidRDefault="00CE434B" w:rsidP="00CE434B"/>
    <w:p w14:paraId="58E74F0A" w14:textId="26CDBBCE" w:rsidR="00CE434B" w:rsidRDefault="00CE434B" w:rsidP="00CE434B">
      <w:r>
        <w:t>C’est ce que l’on obtient après avoir exporter un annuaire LDAP, c’est un fichier universel qui permet l’export / l’import de donnée entre des annuaire LDAP différent.</w:t>
      </w:r>
    </w:p>
    <w:p w14:paraId="3DAA86EF" w14:textId="20F4F61A" w:rsidR="00CE434B" w:rsidRDefault="00CE434B" w:rsidP="00CE434B">
      <w:r>
        <w:t>Pour exporter des données, il suffit de créer une connexion à l’annuaire LDAP puis de se connecter à ce dernier via Apache directory, puis d’appuyer sur fichier -&gt; exporter et choisir le format .LDIF</w:t>
      </w:r>
    </w:p>
    <w:p w14:paraId="7091F75E" w14:textId="23EC08EC" w:rsidR="00CE434B" w:rsidRDefault="00CE434B" w:rsidP="00CE434B">
      <w:r>
        <w:t>C’est exactement la même chose pour importer un fichier, il faut néanmoins faire bien attention a ce que les chemins soit correctement écrit (ici il faudra regarder que notre annuaire LDAP est bien structurer de manière a accueillir M.durant dans le dossier « </w:t>
      </w:r>
      <w:r w:rsidRPr="00CE434B">
        <w:t>dn: cn=durant,dc=jalios,dc=com</w:t>
      </w:r>
      <w:r>
        <w:t> »</w:t>
      </w:r>
    </w:p>
    <w:p w14:paraId="0AF7E17C" w14:textId="77777777" w:rsidR="00CE434B" w:rsidRPr="00CE434B" w:rsidRDefault="00CE434B" w:rsidP="00CE434B"/>
    <w:p w14:paraId="0F9FEC40" w14:textId="26153B2A" w:rsidR="004F77D6" w:rsidRPr="004F77D6" w:rsidRDefault="00CE434B" w:rsidP="00CE434B">
      <w:pPr>
        <w:pStyle w:val="Titre1"/>
      </w:pPr>
      <w:r>
        <w:t>Fichier .CSV</w:t>
      </w:r>
    </w:p>
    <w:p w14:paraId="1A5DE46C" w14:textId="7826018E" w:rsidR="004F77D6" w:rsidRPr="004F77D6" w:rsidRDefault="004F77D6" w:rsidP="004F77D6">
      <w:pPr>
        <w:pStyle w:val="Titre2"/>
      </w:pPr>
      <w:r>
        <w:t>Importation d’un fichier .CSV</w:t>
      </w:r>
    </w:p>
    <w:p w14:paraId="402C89BB" w14:textId="2CED7B1A" w:rsidR="004F77D6" w:rsidRDefault="00CE434B" w:rsidP="004F77D6">
      <w:r>
        <w:t>Je me suis amusé à créer une petite application PowerShell qui permet d’importer un fichier .CSV à l’active directory.</w:t>
      </w:r>
    </w:p>
    <w:p w14:paraId="2D9860CC" w14:textId="17670F84" w:rsidR="00CE434B" w:rsidRDefault="00CE434B" w:rsidP="004F77D6">
      <w:r>
        <w:t>L’application permet de :</w:t>
      </w:r>
    </w:p>
    <w:p w14:paraId="67CAF5D8" w14:textId="624D33CC" w:rsidR="00CE434B" w:rsidRDefault="00CE434B" w:rsidP="00CE434B">
      <w:pPr>
        <w:pStyle w:val="Paragraphedeliste"/>
        <w:numPr>
          <w:ilvl w:val="0"/>
          <w:numId w:val="11"/>
        </w:numPr>
      </w:pPr>
      <w:r>
        <w:t>Créer des unités organisationnelles</w:t>
      </w:r>
    </w:p>
    <w:p w14:paraId="46C8F87E" w14:textId="1C958919" w:rsidR="00CE434B" w:rsidRDefault="00CE434B" w:rsidP="00CE434B">
      <w:pPr>
        <w:pStyle w:val="Paragraphedeliste"/>
        <w:numPr>
          <w:ilvl w:val="0"/>
          <w:numId w:val="11"/>
        </w:numPr>
      </w:pPr>
      <w:r>
        <w:t>Ajouter des utilisateurs</w:t>
      </w:r>
    </w:p>
    <w:p w14:paraId="2FB94B91" w14:textId="2514789A" w:rsidR="00CE434B" w:rsidRDefault="00CE434B" w:rsidP="00CE434B">
      <w:pPr>
        <w:pStyle w:val="Paragraphedeliste"/>
        <w:numPr>
          <w:ilvl w:val="0"/>
          <w:numId w:val="11"/>
        </w:numPr>
      </w:pPr>
      <w:r>
        <w:t>Supprimer les unités organisationnelles</w:t>
      </w:r>
    </w:p>
    <w:p w14:paraId="41221C07" w14:textId="3E7EA03B" w:rsidR="00CE434B" w:rsidRDefault="00CE434B" w:rsidP="00CE434B">
      <w:pPr>
        <w:pStyle w:val="Paragraphedeliste"/>
        <w:numPr>
          <w:ilvl w:val="0"/>
          <w:numId w:val="11"/>
        </w:numPr>
      </w:pPr>
      <w:r>
        <w:t>Supprimer les utilisateurs</w:t>
      </w:r>
    </w:p>
    <w:p w14:paraId="1AD5D1BA" w14:textId="2ED3927B" w:rsidR="00C72162" w:rsidRDefault="00C72162" w:rsidP="00C72162">
      <w:pPr>
        <w:pStyle w:val="Titre2"/>
      </w:pPr>
      <w:r>
        <w:t>Générer des données</w:t>
      </w:r>
    </w:p>
    <w:p w14:paraId="633B8219" w14:textId="57B6327C" w:rsidR="00CE434B" w:rsidRDefault="00CE434B" w:rsidP="00CE434B">
      <w:r>
        <w:t xml:space="preserve">Il a fallu d’abord </w:t>
      </w:r>
      <w:r w:rsidR="00C72162">
        <w:t xml:space="preserve">générer un fichier CSV, je me suis servi de </w:t>
      </w:r>
      <w:hyperlink r:id="rId18" w:history="1">
        <w:r w:rsidR="00C72162" w:rsidRPr="002F49BF">
          <w:rPr>
            <w:rStyle w:val="Lienhypertexte"/>
          </w:rPr>
          <w:t>https://mockaroo.com/</w:t>
        </w:r>
      </w:hyperlink>
      <w:r w:rsidR="00C72162">
        <w:t xml:space="preserve"> pour générer des noms, prénoms et téléphone aléatoires puis de excel ainsi que de quelque mise en forme conditionnelle pour générer leur mail, username, ainsi que de leur chemin.</w:t>
      </w:r>
    </w:p>
    <w:p w14:paraId="0825E8B2" w14:textId="77777777" w:rsidR="00C72162" w:rsidRDefault="00C72162" w:rsidP="00C72162">
      <w:pPr>
        <w:keepNext/>
      </w:pPr>
      <w:r w:rsidRPr="00C72162">
        <w:drawing>
          <wp:inline distT="0" distB="0" distL="0" distR="0" wp14:anchorId="442B251A" wp14:editId="45C6EF50">
            <wp:extent cx="5760720" cy="5473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47370"/>
                    </a:xfrm>
                    <a:prstGeom prst="rect">
                      <a:avLst/>
                    </a:prstGeom>
                  </pic:spPr>
                </pic:pic>
              </a:graphicData>
            </a:graphic>
          </wp:inline>
        </w:drawing>
      </w:r>
    </w:p>
    <w:p w14:paraId="0AAB52C2" w14:textId="3AA21F74" w:rsidR="00C72162" w:rsidRPr="004F77D6" w:rsidRDefault="00C72162" w:rsidP="00C72162">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Fichier Excel</w:t>
      </w:r>
    </w:p>
    <w:p w14:paraId="6D02DEA7" w14:textId="4FEBB563" w:rsidR="0050297D" w:rsidRDefault="00C72162" w:rsidP="0050297D">
      <w:r>
        <w:t>Puis je l’ai enregistré sous format .CSV ce qui me donne :</w:t>
      </w:r>
    </w:p>
    <w:p w14:paraId="7E616C2F" w14:textId="77777777" w:rsidR="00C72162" w:rsidRDefault="00C72162" w:rsidP="00C72162">
      <w:pPr>
        <w:keepNext/>
      </w:pPr>
      <w:r w:rsidRPr="00C72162">
        <w:drawing>
          <wp:inline distT="0" distB="0" distL="0" distR="0" wp14:anchorId="5224AE94" wp14:editId="2E4E8D4A">
            <wp:extent cx="5760720" cy="5549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54990"/>
                    </a:xfrm>
                    <a:prstGeom prst="rect">
                      <a:avLst/>
                    </a:prstGeom>
                  </pic:spPr>
                </pic:pic>
              </a:graphicData>
            </a:graphic>
          </wp:inline>
        </w:drawing>
      </w:r>
    </w:p>
    <w:p w14:paraId="209A803E" w14:textId="6B11994E" w:rsidR="00C72162" w:rsidRDefault="00C72162" w:rsidP="00C72162">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Fichier Excel exporter en .CSV</w:t>
      </w:r>
    </w:p>
    <w:p w14:paraId="1D332CD1" w14:textId="77777777" w:rsidR="00C72162" w:rsidRPr="00C72162" w:rsidRDefault="00C72162" w:rsidP="00C72162"/>
    <w:p w14:paraId="7D1BBED3" w14:textId="77777777" w:rsidR="004E7AAA" w:rsidRDefault="004E7AAA" w:rsidP="004E7AAA">
      <w:pPr>
        <w:pStyle w:val="Titre1"/>
      </w:pPr>
      <w:bookmarkStart w:id="1" w:name="_Toc26781140"/>
      <w:r w:rsidRPr="004E7AAA">
        <w:t>Sources</w:t>
      </w:r>
      <w:bookmarkEnd w:id="1"/>
    </w:p>
    <w:p w14:paraId="2C7498F1" w14:textId="4B862A53" w:rsidR="003204A1" w:rsidRDefault="008531E1" w:rsidP="008531E1">
      <w:hyperlink r:id="rId21" w:anchor=":~:text=Il%20est%20con%C3%A7u%20pour%20fonctionner,de%20Lightweight%20Directory%20Access%20Protocol" w:history="1">
        <w:r w:rsidRPr="008531E1">
          <w:rPr>
            <w:rStyle w:val="Lienhypertexte"/>
          </w:rPr>
          <w:t>Cours OpenClasseRoom LDAP</w:t>
        </w:r>
      </w:hyperlink>
      <w:r>
        <w:t xml:space="preserve"> </w:t>
      </w:r>
    </w:p>
    <w:p w14:paraId="72060703" w14:textId="3EF6E7B8" w:rsidR="008531E1" w:rsidRDefault="008531E1" w:rsidP="008531E1">
      <w:hyperlink r:id="rId22" w:history="1">
        <w:r w:rsidRPr="008531E1">
          <w:rPr>
            <w:rStyle w:val="Lienhypertexte"/>
          </w:rPr>
          <w:t>Livre planification et mise en œuvre d'annuaire ldap</w:t>
        </w:r>
      </w:hyperlink>
    </w:p>
    <w:p w14:paraId="229A58EB" w14:textId="77777777" w:rsidR="008531E1" w:rsidRPr="003204A1" w:rsidRDefault="008531E1" w:rsidP="00B7249D"/>
    <w:sectPr w:rsidR="008531E1" w:rsidRPr="003204A1" w:rsidSect="00033107">
      <w:headerReference w:type="default" r:id="rId23"/>
      <w:footerReference w:type="default" r:id="rId24"/>
      <w:headerReference w:type="firs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E61F" w14:textId="77777777" w:rsidR="000C42DE" w:rsidRDefault="000C42DE" w:rsidP="00F61680">
      <w:pPr>
        <w:spacing w:after="0" w:line="240" w:lineRule="auto"/>
      </w:pPr>
      <w:r>
        <w:separator/>
      </w:r>
    </w:p>
  </w:endnote>
  <w:endnote w:type="continuationSeparator" w:id="0">
    <w:p w14:paraId="27A066C0" w14:textId="77777777" w:rsidR="000C42DE" w:rsidRDefault="000C42DE" w:rsidP="00F6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493ED" w14:textId="77777777" w:rsidR="00CE434B" w:rsidRDefault="00CE434B" w:rsidP="00A94859">
    <w:pPr>
      <w:pStyle w:val="Pieddepage"/>
      <w:tabs>
        <w:tab w:val="left" w:pos="2196"/>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336E9" w14:textId="77777777" w:rsidR="00CE434B" w:rsidRDefault="00CE434B">
    <w:pPr>
      <w:pStyle w:val="Pieddepage"/>
    </w:pPr>
    <w:r>
      <w:tab/>
    </w:r>
    <w:r>
      <w:tab/>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8CE5" w14:textId="76E569CD" w:rsidR="00CE434B" w:rsidRDefault="00CE434B" w:rsidP="00A94859">
    <w:pPr>
      <w:pStyle w:val="Pieddepage"/>
      <w:tabs>
        <w:tab w:val="left" w:pos="2196"/>
      </w:tabs>
    </w:pPr>
    <w:r>
      <w:fldChar w:fldCharType="begin"/>
    </w:r>
    <w:r>
      <w:instrText xml:space="preserve"> DATE  \@ "d MMMM yyyy"  \* MERGEFORMAT </w:instrText>
    </w:r>
    <w:r>
      <w:fldChar w:fldCharType="separate"/>
    </w:r>
    <w:r>
      <w:rPr>
        <w:noProof/>
      </w:rPr>
      <w:t>30 octobre 2020</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0</w:t>
    </w:r>
    <w:r>
      <w:fldChar w:fldCharType="end"/>
    </w:r>
    <w:r>
      <w:t>/</w:t>
    </w:r>
    <w:fldSimple w:instr=" SECTIONPAGES  \* Arabic  \* MERGEFORMAT ">
      <w:r w:rsidR="00C72162">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5663" w14:textId="77777777" w:rsidR="000C42DE" w:rsidRDefault="000C42DE" w:rsidP="00F61680">
      <w:pPr>
        <w:spacing w:after="0" w:line="240" w:lineRule="auto"/>
      </w:pPr>
      <w:r>
        <w:separator/>
      </w:r>
    </w:p>
  </w:footnote>
  <w:footnote w:type="continuationSeparator" w:id="0">
    <w:p w14:paraId="047A358B" w14:textId="77777777" w:rsidR="000C42DE" w:rsidRDefault="000C42DE" w:rsidP="00F61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9FD9E" w14:textId="42E08474" w:rsidR="00CE434B" w:rsidRPr="000F1349" w:rsidRDefault="00CE434B" w:rsidP="000F1349">
    <w:pPr>
      <w:pStyle w:val="En-tte"/>
    </w:pPr>
    <w:fldSimple w:instr=" AUTHOR  \* FirstCap  \* MERGEFORMAT ">
      <w:r>
        <w:rPr>
          <w:noProof/>
        </w:rPr>
        <w:t>Bovay Louis</w:t>
      </w:r>
    </w:fldSimple>
    <w:r w:rsidRPr="000F1349">
      <w:ptab w:relativeTo="margin" w:alignment="center" w:leader="none"/>
    </w:r>
    <w:fldSimple w:instr=" TITLE  \* FirstCap  \* MERGEFORMAT ">
      <w:r>
        <w:t>M159 – LDAP</w:t>
      </w:r>
    </w:fldSimple>
    <w:r w:rsidRPr="000F1349">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778F" w14:textId="77777777" w:rsidR="00CE434B" w:rsidRDefault="00CE43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3A6"/>
    <w:multiLevelType w:val="hybridMultilevel"/>
    <w:tmpl w:val="DA6A8F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607D65"/>
    <w:multiLevelType w:val="multilevel"/>
    <w:tmpl w:val="F03E43C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C5A677D"/>
    <w:multiLevelType w:val="hybridMultilevel"/>
    <w:tmpl w:val="FDB22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197BAE"/>
    <w:multiLevelType w:val="hybridMultilevel"/>
    <w:tmpl w:val="E3AAA494"/>
    <w:lvl w:ilvl="0" w:tplc="73E22D9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E444FC7"/>
    <w:multiLevelType w:val="hybridMultilevel"/>
    <w:tmpl w:val="76C4B8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3FF1844"/>
    <w:multiLevelType w:val="hybridMultilevel"/>
    <w:tmpl w:val="266A18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762303"/>
    <w:multiLevelType w:val="hybridMultilevel"/>
    <w:tmpl w:val="9BAA6F00"/>
    <w:lvl w:ilvl="0" w:tplc="D59EBEC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02F27B2"/>
    <w:multiLevelType w:val="hybridMultilevel"/>
    <w:tmpl w:val="0234B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215138E"/>
    <w:multiLevelType w:val="hybridMultilevel"/>
    <w:tmpl w:val="A62A2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8CF22D3"/>
    <w:multiLevelType w:val="hybridMultilevel"/>
    <w:tmpl w:val="40AC92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A6C7300"/>
    <w:multiLevelType w:val="hybridMultilevel"/>
    <w:tmpl w:val="34667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8"/>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DB"/>
    <w:rsid w:val="00030DBE"/>
    <w:rsid w:val="00033107"/>
    <w:rsid w:val="000C42DE"/>
    <w:rsid w:val="000F1349"/>
    <w:rsid w:val="001C4C00"/>
    <w:rsid w:val="002E30DB"/>
    <w:rsid w:val="003204A1"/>
    <w:rsid w:val="00341C80"/>
    <w:rsid w:val="004E7AAA"/>
    <w:rsid w:val="004F77D6"/>
    <w:rsid w:val="0050297D"/>
    <w:rsid w:val="006E6B69"/>
    <w:rsid w:val="00716C20"/>
    <w:rsid w:val="007C4F24"/>
    <w:rsid w:val="007D1FFF"/>
    <w:rsid w:val="007E3F72"/>
    <w:rsid w:val="008531E1"/>
    <w:rsid w:val="009A317D"/>
    <w:rsid w:val="00A94859"/>
    <w:rsid w:val="00B7249D"/>
    <w:rsid w:val="00C413D4"/>
    <w:rsid w:val="00C72162"/>
    <w:rsid w:val="00CE434B"/>
    <w:rsid w:val="00D637BE"/>
    <w:rsid w:val="00DA6E37"/>
    <w:rsid w:val="00F04DAC"/>
    <w:rsid w:val="00F561D2"/>
    <w:rsid w:val="00F61680"/>
    <w:rsid w:val="00FF005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6FB24"/>
  <w15:chartTrackingRefBased/>
  <w15:docId w15:val="{CCEE05BD-3A4E-41F1-8AFD-EC4EB2F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AA"/>
    <w:rPr>
      <w:rFonts w:ascii="Arial" w:hAnsi="Arial"/>
      <w:sz w:val="24"/>
    </w:rPr>
  </w:style>
  <w:style w:type="paragraph" w:styleId="Titre1">
    <w:name w:val="heading 1"/>
    <w:aliases w:val="Titre chapitre"/>
    <w:basedOn w:val="Normal"/>
    <w:next w:val="Normal"/>
    <w:link w:val="Titre1Car"/>
    <w:uiPriority w:val="9"/>
    <w:qFormat/>
    <w:rsid w:val="000F1349"/>
    <w:pPr>
      <w:keepNext/>
      <w:keepLines/>
      <w:numPr>
        <w:numId w:val="3"/>
      </w:numPr>
      <w:shd w:val="solid" w:color="FF7C80" w:fill="auto"/>
      <w:spacing w:before="320" w:after="240"/>
      <w:ind w:left="431" w:hanging="431"/>
      <w:outlineLvl w:val="0"/>
    </w:pPr>
    <w:rPr>
      <w:rFonts w:eastAsiaTheme="majorEastAsia" w:cstheme="majorBidi"/>
      <w:b/>
      <w:sz w:val="48"/>
      <w:szCs w:val="32"/>
    </w:rPr>
  </w:style>
  <w:style w:type="paragraph" w:styleId="Titre2">
    <w:name w:val="heading 2"/>
    <w:aliases w:val="Sous-titre chapitre"/>
    <w:basedOn w:val="Normal"/>
    <w:next w:val="Normal"/>
    <w:link w:val="Titre2Car"/>
    <w:uiPriority w:val="9"/>
    <w:unhideWhenUsed/>
    <w:qFormat/>
    <w:rsid w:val="000F1349"/>
    <w:pPr>
      <w:keepNext/>
      <w:keepLines/>
      <w:numPr>
        <w:ilvl w:val="1"/>
        <w:numId w:val="3"/>
      </w:numPr>
      <w:spacing w:before="320"/>
      <w:ind w:left="578" w:hanging="578"/>
      <w:outlineLvl w:val="1"/>
    </w:pPr>
    <w:rPr>
      <w:rFonts w:eastAsiaTheme="majorEastAsia" w:cstheme="majorBidi"/>
      <w:b/>
      <w:color w:val="FF5050"/>
      <w:sz w:val="32"/>
      <w:szCs w:val="26"/>
    </w:rPr>
  </w:style>
  <w:style w:type="paragraph" w:styleId="Titre3">
    <w:name w:val="heading 3"/>
    <w:basedOn w:val="Normal"/>
    <w:next w:val="Normal"/>
    <w:link w:val="Titre3Car"/>
    <w:uiPriority w:val="9"/>
    <w:semiHidden/>
    <w:unhideWhenUsed/>
    <w:qFormat/>
    <w:rsid w:val="004E7AAA"/>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E7AA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7AA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7AA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7AA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7A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7A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E7A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E7AAA"/>
    <w:rPr>
      <w:rFonts w:eastAsiaTheme="minorEastAsia"/>
      <w:lang w:eastAsia="fr-CH"/>
    </w:rPr>
  </w:style>
  <w:style w:type="character" w:customStyle="1" w:styleId="Titre1Car">
    <w:name w:val="Titre 1 Car"/>
    <w:aliases w:val="Titre chapitre Car"/>
    <w:basedOn w:val="Policepardfaut"/>
    <w:link w:val="Titre1"/>
    <w:uiPriority w:val="9"/>
    <w:rsid w:val="000F1349"/>
    <w:rPr>
      <w:rFonts w:ascii="Arial" w:eastAsiaTheme="majorEastAsia" w:hAnsi="Arial" w:cstheme="majorBidi"/>
      <w:b/>
      <w:sz w:val="48"/>
      <w:szCs w:val="32"/>
      <w:shd w:val="solid" w:color="FF7C80" w:fill="auto"/>
    </w:rPr>
  </w:style>
  <w:style w:type="character" w:customStyle="1" w:styleId="Titre2Car">
    <w:name w:val="Titre 2 Car"/>
    <w:aliases w:val="Sous-titre chapitre Car"/>
    <w:basedOn w:val="Policepardfaut"/>
    <w:link w:val="Titre2"/>
    <w:uiPriority w:val="9"/>
    <w:rsid w:val="000F1349"/>
    <w:rPr>
      <w:rFonts w:ascii="Arial" w:eastAsiaTheme="majorEastAsia" w:hAnsi="Arial" w:cstheme="majorBidi"/>
      <w:b/>
      <w:color w:val="FF5050"/>
      <w:sz w:val="32"/>
      <w:szCs w:val="26"/>
    </w:rPr>
  </w:style>
  <w:style w:type="character" w:customStyle="1" w:styleId="Titre3Car">
    <w:name w:val="Titre 3 Car"/>
    <w:basedOn w:val="Policepardfaut"/>
    <w:link w:val="Titre3"/>
    <w:uiPriority w:val="9"/>
    <w:semiHidden/>
    <w:rsid w:val="004E7AA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E7AA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E7AA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7AA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7AA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7AA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7AA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F61680"/>
    <w:pPr>
      <w:numPr>
        <w:numId w:val="0"/>
      </w:numPr>
      <w:outlineLvl w:val="9"/>
    </w:pPr>
    <w:rPr>
      <w:rFonts w:asciiTheme="majorHAnsi" w:hAnsiTheme="majorHAnsi"/>
      <w:b w:val="0"/>
      <w:color w:val="2F5496" w:themeColor="accent1" w:themeShade="BF"/>
      <w:sz w:val="32"/>
      <w:lang w:eastAsia="fr-CH"/>
    </w:rPr>
  </w:style>
  <w:style w:type="paragraph" w:styleId="TM1">
    <w:name w:val="toc 1"/>
    <w:basedOn w:val="Normal"/>
    <w:next w:val="Normal"/>
    <w:autoRedefine/>
    <w:uiPriority w:val="39"/>
    <w:unhideWhenUsed/>
    <w:rsid w:val="00F61680"/>
    <w:pPr>
      <w:spacing w:after="100"/>
    </w:pPr>
  </w:style>
  <w:style w:type="paragraph" w:styleId="TM2">
    <w:name w:val="toc 2"/>
    <w:basedOn w:val="Normal"/>
    <w:next w:val="Normal"/>
    <w:autoRedefine/>
    <w:uiPriority w:val="39"/>
    <w:unhideWhenUsed/>
    <w:rsid w:val="00F61680"/>
    <w:pPr>
      <w:spacing w:after="100"/>
      <w:ind w:left="240"/>
    </w:pPr>
  </w:style>
  <w:style w:type="character" w:styleId="Lienhypertexte">
    <w:name w:val="Hyperlink"/>
    <w:basedOn w:val="Policepardfaut"/>
    <w:uiPriority w:val="99"/>
    <w:unhideWhenUsed/>
    <w:rsid w:val="00F61680"/>
    <w:rPr>
      <w:color w:val="0563C1" w:themeColor="hyperlink"/>
      <w:u w:val="single"/>
    </w:rPr>
  </w:style>
  <w:style w:type="paragraph" w:styleId="En-tte">
    <w:name w:val="header"/>
    <w:aliases w:val="En-tête souligné"/>
    <w:basedOn w:val="Normal"/>
    <w:link w:val="En-tteCar"/>
    <w:uiPriority w:val="99"/>
    <w:unhideWhenUsed/>
    <w:rsid w:val="000F1349"/>
    <w:pPr>
      <w:pBdr>
        <w:bottom w:val="single" w:sz="18" w:space="1" w:color="FF7C80"/>
      </w:pBdr>
      <w:tabs>
        <w:tab w:val="center" w:pos="4536"/>
        <w:tab w:val="right" w:pos="9072"/>
      </w:tabs>
      <w:spacing w:after="0" w:line="240" w:lineRule="auto"/>
    </w:pPr>
  </w:style>
  <w:style w:type="character" w:customStyle="1" w:styleId="En-tteCar">
    <w:name w:val="En-tête Car"/>
    <w:aliases w:val="En-tête souligné Car"/>
    <w:basedOn w:val="Policepardfaut"/>
    <w:link w:val="En-tte"/>
    <w:uiPriority w:val="99"/>
    <w:rsid w:val="000F1349"/>
    <w:rPr>
      <w:rFonts w:ascii="Arial" w:hAnsi="Arial"/>
      <w:sz w:val="24"/>
    </w:rPr>
  </w:style>
  <w:style w:type="paragraph" w:styleId="Pieddepage">
    <w:name w:val="footer"/>
    <w:basedOn w:val="Normal"/>
    <w:link w:val="PieddepageCar"/>
    <w:uiPriority w:val="99"/>
    <w:unhideWhenUsed/>
    <w:rsid w:val="00F61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1680"/>
    <w:rPr>
      <w:rFonts w:ascii="Arial" w:hAnsi="Arial"/>
      <w:sz w:val="24"/>
    </w:rPr>
  </w:style>
  <w:style w:type="paragraph" w:styleId="Titre">
    <w:name w:val="Title"/>
    <w:aliases w:val="Titre solo"/>
    <w:basedOn w:val="Normal"/>
    <w:next w:val="Normal"/>
    <w:link w:val="TitreCar"/>
    <w:uiPriority w:val="10"/>
    <w:qFormat/>
    <w:rsid w:val="000F1349"/>
    <w:pPr>
      <w:shd w:val="solid" w:color="FF7C80" w:fill="auto"/>
      <w:spacing w:after="320" w:line="240" w:lineRule="auto"/>
      <w:contextualSpacing/>
    </w:pPr>
    <w:rPr>
      <w:rFonts w:eastAsiaTheme="majorEastAsia" w:cstheme="majorBidi"/>
      <w:b/>
      <w:spacing w:val="-10"/>
      <w:kern w:val="28"/>
      <w:sz w:val="48"/>
      <w:szCs w:val="56"/>
    </w:rPr>
  </w:style>
  <w:style w:type="character" w:customStyle="1" w:styleId="TitreCar">
    <w:name w:val="Titre Car"/>
    <w:aliases w:val="Titre solo Car"/>
    <w:basedOn w:val="Policepardfaut"/>
    <w:link w:val="Titre"/>
    <w:uiPriority w:val="10"/>
    <w:rsid w:val="000F1349"/>
    <w:rPr>
      <w:rFonts w:ascii="Arial" w:eastAsiaTheme="majorEastAsia" w:hAnsi="Arial" w:cstheme="majorBidi"/>
      <w:b/>
      <w:spacing w:val="-10"/>
      <w:kern w:val="28"/>
      <w:sz w:val="48"/>
      <w:szCs w:val="56"/>
      <w:shd w:val="solid" w:color="FF7C80" w:fill="auto"/>
    </w:rPr>
  </w:style>
  <w:style w:type="paragraph" w:styleId="Textedebulles">
    <w:name w:val="Balloon Text"/>
    <w:basedOn w:val="Normal"/>
    <w:link w:val="TextedebullesCar"/>
    <w:uiPriority w:val="99"/>
    <w:semiHidden/>
    <w:unhideWhenUsed/>
    <w:rsid w:val="00C413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13D4"/>
    <w:rPr>
      <w:rFonts w:ascii="Segoe UI" w:hAnsi="Segoe UI" w:cs="Segoe UI"/>
      <w:sz w:val="18"/>
      <w:szCs w:val="18"/>
    </w:rPr>
  </w:style>
  <w:style w:type="paragraph" w:styleId="Lgende">
    <w:name w:val="caption"/>
    <w:basedOn w:val="Normal"/>
    <w:next w:val="Normal"/>
    <w:uiPriority w:val="35"/>
    <w:unhideWhenUsed/>
    <w:qFormat/>
    <w:rsid w:val="000F1349"/>
    <w:pPr>
      <w:spacing w:after="200" w:line="240" w:lineRule="auto"/>
    </w:pPr>
    <w:rPr>
      <w:i/>
      <w:iCs/>
      <w:color w:val="FF5050"/>
      <w:sz w:val="18"/>
      <w:szCs w:val="18"/>
    </w:rPr>
  </w:style>
  <w:style w:type="paragraph" w:styleId="Paragraphedeliste">
    <w:name w:val="List Paragraph"/>
    <w:basedOn w:val="Normal"/>
    <w:uiPriority w:val="34"/>
    <w:qFormat/>
    <w:rsid w:val="002E30DB"/>
    <w:pPr>
      <w:ind w:left="720"/>
      <w:contextualSpacing/>
    </w:pPr>
  </w:style>
  <w:style w:type="character" w:styleId="Mentionnonrsolue">
    <w:name w:val="Unresolved Mention"/>
    <w:basedOn w:val="Policepardfaut"/>
    <w:uiPriority w:val="99"/>
    <w:semiHidden/>
    <w:unhideWhenUsed/>
    <w:rsid w:val="008531E1"/>
    <w:rPr>
      <w:color w:val="605E5C"/>
      <w:shd w:val="clear" w:color="auto" w:fill="E1DFDD"/>
    </w:rPr>
  </w:style>
  <w:style w:type="paragraph" w:customStyle="1" w:styleId="Code">
    <w:name w:val="Code"/>
    <w:basedOn w:val="Normal"/>
    <w:link w:val="CodeCar"/>
    <w:qFormat/>
    <w:rsid w:val="00CE434B"/>
    <w:pPr>
      <w:shd w:val="clear" w:color="auto" w:fill="E7E6E6" w:themeFill="background2"/>
      <w:spacing w:after="0"/>
    </w:pPr>
    <w:rPr>
      <w:rFonts w:ascii="Courier New" w:hAnsi="Courier New"/>
      <w:sz w:val="20"/>
    </w:rPr>
  </w:style>
  <w:style w:type="character" w:customStyle="1" w:styleId="CodeCar">
    <w:name w:val="Code Car"/>
    <w:basedOn w:val="Policepardfaut"/>
    <w:link w:val="Code"/>
    <w:rsid w:val="00CE434B"/>
    <w:rPr>
      <w:rFonts w:ascii="Courier New" w:hAnsi="Courier New"/>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2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ockaroo.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openclassrooms.com/fr/courses/2257706-presentation-du-concept-dannuaire-lda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package" Target="embeddings/Microsoft_Visio_Drawing.vsd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editions-eni.fr/livre/ldap-planification-et-mise-en-oeuvre-d-un-annuaire-openldap-9782409011009" TargetMode="External"/><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www.editions-eni.fr/livre/ldap-planification-et-mise-en-oeuvre-d-un-annuaire-openldap-978240901100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valou\Documents\Mod&#232;les%20Office%20personnalis&#233;s\MODELE_WORD_20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D259B-3B0F-451B-8276-230012BF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MODELE_WORD_2020.dotx</Template>
  <TotalTime>171</TotalTime>
  <Pages>10</Pages>
  <Words>1169</Words>
  <Characters>6432</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M159 – LDAP</vt:lpstr>
      <vt:lpstr>Introduction</vt:lpstr>
      <vt:lpstr>Annuaire LDAP</vt:lpstr>
      <vt:lpstr>    Présentation</vt:lpstr>
      <vt:lpstr>    Différences avec une base de données</vt:lpstr>
      <vt:lpstr>    Structuration des données</vt:lpstr>
      <vt:lpstr>    Type d’infrastructure</vt:lpstr>
      <vt:lpstr>Installations</vt:lpstr>
      <vt:lpstr>    Système d’exploitation :</vt:lpstr>
      <vt:lpstr>    Services Windows Server :</vt:lpstr>
      <vt:lpstr>    Application :</vt:lpstr>
      <vt:lpstr>    Informations serveur</vt:lpstr>
      <vt:lpstr>Peupler L’active Directory</vt:lpstr>
      <vt:lpstr>Fichier .LDIF</vt:lpstr>
      <vt:lpstr>    Importation d’un fichier .LDIF</vt:lpstr>
      <vt:lpstr>Fichier .CSV</vt:lpstr>
      <vt:lpstr>    Importation d’un fichier .CSV</vt:lpstr>
      <vt:lpstr>Sources</vt:lpstr>
    </vt:vector>
  </TitlesOfParts>
  <Company>DIVTEC</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M159 – LDAP</dc:title>
  <dc:subject/>
  <dc:creator>Bovay Louis</dc:creator>
  <cp:keywords/>
  <dc:description/>
  <cp:lastModifiedBy>Bovay Louis</cp:lastModifiedBy>
  <cp:revision>3</cp:revision>
  <dcterms:created xsi:type="dcterms:W3CDTF">2020-10-09T08:37:00Z</dcterms:created>
  <dcterms:modified xsi:type="dcterms:W3CDTF">2020-10-30T10:00:00Z</dcterms:modified>
</cp:coreProperties>
</file>